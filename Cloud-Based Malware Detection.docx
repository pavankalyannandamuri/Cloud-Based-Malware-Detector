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1212" w14:textId="736F98D0" w:rsidR="00952F7D" w:rsidRDefault="003B6231" w:rsidP="002D5CEE">
      <w:pPr>
        <w:pStyle w:val="GraphicAnchor"/>
        <w:jc w:val="both"/>
      </w:pPr>
      <w:r>
        <w:rPr>
          <w:noProof/>
        </w:rPr>
        <mc:AlternateContent>
          <mc:Choice Requires="wpg">
            <w:drawing>
              <wp:anchor distT="0" distB="0" distL="114300" distR="114300" simplePos="0" relativeHeight="251660288" behindDoc="1" locked="0" layoutInCell="1" allowOverlap="1" wp14:anchorId="4BBD4B82" wp14:editId="47839400">
                <wp:simplePos x="0" y="0"/>
                <wp:positionH relativeFrom="column">
                  <wp:posOffset>-10845113</wp:posOffset>
                </wp:positionH>
                <wp:positionV relativeFrom="paragraph">
                  <wp:posOffset>-825277</wp:posOffset>
                </wp:positionV>
                <wp:extent cx="17250032" cy="11526090"/>
                <wp:effectExtent l="0" t="0" r="9525" b="0"/>
                <wp:wrapNone/>
                <wp:docPr id="858046669" name="Group 2"/>
                <wp:cNvGraphicFramePr/>
                <a:graphic xmlns:a="http://schemas.openxmlformats.org/drawingml/2006/main">
                  <a:graphicData uri="http://schemas.microsoft.com/office/word/2010/wordprocessingGroup">
                    <wpg:wgp>
                      <wpg:cNvGrpSpPr/>
                      <wpg:grpSpPr>
                        <a:xfrm>
                          <a:off x="0" y="0"/>
                          <a:ext cx="17250032" cy="11526090"/>
                          <a:chOff x="-6358967" y="-720538"/>
                          <a:chExt cx="13236260" cy="6159234"/>
                        </a:xfrm>
                      </wpg:grpSpPr>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pic:cNvPicPr>
                        </pic:nvPicPr>
                        <pic:blipFill rotWithShape="1">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rcRect l="44805" r="10510"/>
                          <a:stretch/>
                        </pic:blipFill>
                        <pic:spPr>
                          <a:xfrm>
                            <a:off x="2294428" y="-330156"/>
                            <a:ext cx="4582865" cy="5768852"/>
                          </a:xfrm>
                          <a:prstGeom prst="rect">
                            <a:avLst/>
                          </a:prstGeom>
                        </pic:spPr>
                      </pic:pic>
                      <wps:wsp>
                        <wps:cNvPr id="2075724532" name="Text Box 1"/>
                        <wps:cNvSpPr txBox="1"/>
                        <wps:spPr>
                          <a:xfrm>
                            <a:off x="-6358967" y="-720538"/>
                            <a:ext cx="6858000" cy="231775"/>
                          </a:xfrm>
                          <a:prstGeom prst="rect">
                            <a:avLst/>
                          </a:prstGeom>
                          <a:solidFill>
                            <a:prstClr val="white"/>
                          </a:solidFill>
                          <a:ln>
                            <a:noFill/>
                          </a:ln>
                          <a:effectLst/>
                          <a:sp3d/>
                        </wps:spPr>
                        <wps:txbx>
                          <w:txbxContent>
                            <w:p w14:paraId="6652B874" w14:textId="3F16606C" w:rsidR="003B6231" w:rsidRPr="003B6231" w:rsidRDefault="003B6231" w:rsidP="003B6231">
                              <w:pPr>
                                <w:rPr>
                                  <w:sz w:val="18"/>
                                  <w:szCs w:val="18"/>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BD4B82" id="Group 2" o:spid="_x0000_s1026" style="position:absolute;left:0;text-align:left;margin-left:-853.95pt;margin-top:-65pt;width:1358.25pt;height:907.55pt;z-index:-251656192;mso-width-relative:margin;mso-height-relative:margin" coordorigin="-63589,-7205" coordsize="132362,61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quot;&quot;" style="position:absolute;left:22944;top:-3301;width:45828;height:57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">
                  <v:imagedata r:id="rId12" o:title="" cropleft="29363f" cropright="6888f"/>
                </v:shape>
                <v:shapetype id="_x0000_t202" coordsize="21600,21600" o:spt="202" path="m,l,21600r21600,l21600,xe">
                  <v:stroke joinstyle="miter"/>
                  <v:path gradientshapeok="t" o:connecttype="rect"/>
                </v:shapetype>
                <v:shape id="Text Box 1" o:spid="_x0000_s1028" type="#_x0000_t202" style="position:absolute;left:-63589;top:-7205;width:68579;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" stroked="f">
                  <v:textbox inset="4pt,4pt,4pt,4pt">
                    <w:txbxContent>
                      <w:p w14:paraId="6652B874" w14:textId="3F16606C" w:rsidR="003B6231" w:rsidRPr="003B6231" w:rsidRDefault="003B6231" w:rsidP="003B6231">
                        <w:pPr>
                          <w:rPr>
                            <w:sz w:val="18"/>
                            <w:szCs w:val="18"/>
                          </w:rPr>
                        </w:pPr>
                      </w:p>
                    </w:txbxContent>
                  </v:textbox>
                </v:shap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00DF198B" w14:paraId="0B802C5E" w14:textId="77777777" w:rsidTr="00185F4A">
        <w:trPr>
          <w:trHeight w:val="1083"/>
        </w:trPr>
        <w:tc>
          <w:tcPr>
            <w:tcW w:w="10790" w:type="dxa"/>
            <w:gridSpan w:val="9"/>
          </w:tcPr>
          <w:p w14:paraId="17EA1DA6" w14:textId="1B49A5F0" w:rsidR="00DF198B" w:rsidRDefault="00DF198B" w:rsidP="002D5CEE">
            <w:pPr>
              <w:jc w:val="both"/>
            </w:pPr>
          </w:p>
        </w:tc>
      </w:tr>
      <w:tr w:rsidR="00DF198B" w14:paraId="2F2F42BB" w14:textId="77777777" w:rsidTr="00185F4A">
        <w:trPr>
          <w:trHeight w:val="1068"/>
        </w:trPr>
        <w:tc>
          <w:tcPr>
            <w:tcW w:w="1198" w:type="dxa"/>
            <w:gridSpan w:val="2"/>
            <w:tcBorders>
              <w:right w:val="single" w:sz="18" w:space="0" w:color="476166" w:themeColor="accent1"/>
            </w:tcBorders>
          </w:tcPr>
          <w:p w14:paraId="4F32DB6D" w14:textId="77777777" w:rsidR="00DF198B" w:rsidRDefault="00DF198B" w:rsidP="002D5CEE">
            <w:pPr>
              <w:jc w:val="both"/>
            </w:pPr>
          </w:p>
        </w:tc>
        <w:tc>
          <w:tcPr>
            <w:tcW w:w="8393" w:type="dxa"/>
            <w:gridSpan w:val="5"/>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14:paraId="6D18D729" w14:textId="0BD5EF3D" w:rsidR="00DF198B" w:rsidRPr="00DF198B" w:rsidRDefault="00603274" w:rsidP="002D5CEE">
            <w:pPr>
              <w:pStyle w:val="Heading1"/>
            </w:pPr>
            <w:r>
              <w:t>CLOUD-BASED MALWARE DETECTION</w:t>
            </w:r>
          </w:p>
        </w:tc>
        <w:tc>
          <w:tcPr>
            <w:tcW w:w="1199" w:type="dxa"/>
            <w:gridSpan w:val="2"/>
            <w:tcBorders>
              <w:left w:val="single" w:sz="18" w:space="0" w:color="476166" w:themeColor="accent1"/>
            </w:tcBorders>
          </w:tcPr>
          <w:p w14:paraId="6D0335AE" w14:textId="77777777" w:rsidR="00DF198B" w:rsidRDefault="00DF198B" w:rsidP="002D5CEE">
            <w:pPr>
              <w:jc w:val="both"/>
            </w:pPr>
          </w:p>
        </w:tc>
      </w:tr>
      <w:tr w:rsidR="00DF198B" w14:paraId="4A34A45B" w14:textId="77777777" w:rsidTr="00185F4A">
        <w:trPr>
          <w:trHeight w:val="1837"/>
        </w:trPr>
        <w:tc>
          <w:tcPr>
            <w:tcW w:w="1170" w:type="dxa"/>
          </w:tcPr>
          <w:p w14:paraId="431FD6C7" w14:textId="533AC364" w:rsidR="00DF198B" w:rsidRDefault="00DF198B" w:rsidP="002D5CEE">
            <w:pPr>
              <w:jc w:val="both"/>
            </w:pPr>
          </w:p>
        </w:tc>
        <w:tc>
          <w:tcPr>
            <w:tcW w:w="8460" w:type="dxa"/>
            <w:gridSpan w:val="7"/>
          </w:tcPr>
          <w:p w14:paraId="377F57C7" w14:textId="1265CF4B" w:rsidR="00DF198B" w:rsidRDefault="00DF198B" w:rsidP="002D5CEE">
            <w:pPr>
              <w:jc w:val="center"/>
            </w:pPr>
          </w:p>
        </w:tc>
        <w:tc>
          <w:tcPr>
            <w:tcW w:w="1160" w:type="dxa"/>
          </w:tcPr>
          <w:p w14:paraId="2B572BB6" w14:textId="77777777" w:rsidR="00DF198B" w:rsidRDefault="00DF198B" w:rsidP="002D5CEE">
            <w:pPr>
              <w:jc w:val="both"/>
            </w:pPr>
          </w:p>
        </w:tc>
      </w:tr>
      <w:tr w:rsidR="00DF198B" w14:paraId="0E4E1FBA" w14:textId="77777777" w:rsidTr="00185F4A">
        <w:trPr>
          <w:trHeight w:val="929"/>
        </w:trPr>
        <w:tc>
          <w:tcPr>
            <w:tcW w:w="2397" w:type="dxa"/>
            <w:gridSpan w:val="4"/>
          </w:tcPr>
          <w:p w14:paraId="60921C96" w14:textId="77777777" w:rsidR="00DF198B" w:rsidRDefault="00DF198B" w:rsidP="002D5CEE">
            <w:pPr>
              <w:jc w:val="center"/>
            </w:pPr>
          </w:p>
        </w:tc>
        <w:tc>
          <w:tcPr>
            <w:tcW w:w="5995" w:type="dxa"/>
            <w:shd w:val="clear" w:color="auto" w:fill="FFFFFF" w:themeFill="background1"/>
          </w:tcPr>
          <w:p w14:paraId="5A073703" w14:textId="77777777" w:rsidR="00603274" w:rsidRDefault="00603274" w:rsidP="002D5CEE">
            <w:pPr>
              <w:jc w:val="center"/>
              <w:rPr>
                <w:rFonts w:ascii="Georgia" w:hAnsi="Georgia"/>
                <w:sz w:val="48"/>
                <w:szCs w:val="48"/>
              </w:rPr>
            </w:pPr>
          </w:p>
          <w:p w14:paraId="605F850D" w14:textId="20117D78" w:rsidR="00DF198B" w:rsidRPr="00DF198B" w:rsidRDefault="00603274" w:rsidP="002D5CEE">
            <w:pPr>
              <w:jc w:val="center"/>
              <w:rPr>
                <w:rFonts w:ascii="Georgia" w:hAnsi="Georgia"/>
                <w:sz w:val="48"/>
                <w:szCs w:val="48"/>
              </w:rPr>
            </w:pPr>
            <w:r>
              <w:rPr>
                <w:rFonts w:ascii="Georgia" w:hAnsi="Georgia"/>
                <w:sz w:val="48"/>
                <w:szCs w:val="48"/>
              </w:rPr>
              <w:t>By</w:t>
            </w:r>
          </w:p>
        </w:tc>
        <w:tc>
          <w:tcPr>
            <w:tcW w:w="2398" w:type="dxa"/>
            <w:gridSpan w:val="4"/>
          </w:tcPr>
          <w:p w14:paraId="4B802667" w14:textId="0745142D" w:rsidR="00DF198B" w:rsidRDefault="00DF198B" w:rsidP="002D5CEE">
            <w:pPr>
              <w:jc w:val="both"/>
            </w:pPr>
          </w:p>
        </w:tc>
      </w:tr>
      <w:tr w:rsidR="00DF198B" w14:paraId="5FAFEA47" w14:textId="77777777" w:rsidTr="00185F4A">
        <w:trPr>
          <w:trHeight w:val="1460"/>
        </w:trPr>
        <w:tc>
          <w:tcPr>
            <w:tcW w:w="2397" w:type="dxa"/>
            <w:gridSpan w:val="4"/>
          </w:tcPr>
          <w:p w14:paraId="6623E208" w14:textId="77777777" w:rsidR="00DF198B" w:rsidRDefault="00DF198B" w:rsidP="002D5CEE">
            <w:pPr>
              <w:jc w:val="center"/>
            </w:pPr>
          </w:p>
        </w:tc>
        <w:tc>
          <w:tcPr>
            <w:tcW w:w="5995" w:type="dxa"/>
            <w:shd w:val="clear" w:color="auto" w:fill="FFFFFF" w:themeFill="background1"/>
          </w:tcPr>
          <w:p w14:paraId="09A34758" w14:textId="076D063E" w:rsidR="00603274" w:rsidRPr="00603274" w:rsidRDefault="00603274" w:rsidP="002D5CEE">
            <w:pPr>
              <w:pStyle w:val="Heading2"/>
            </w:pPr>
            <w:r>
              <w:t>Nandamuri Sai Mani Pavan Kalyan</w:t>
            </w:r>
          </w:p>
        </w:tc>
        <w:tc>
          <w:tcPr>
            <w:tcW w:w="2398" w:type="dxa"/>
            <w:gridSpan w:val="4"/>
          </w:tcPr>
          <w:p w14:paraId="57F4A6CD" w14:textId="77777777" w:rsidR="00DF198B" w:rsidRDefault="00DF198B" w:rsidP="002D5CEE">
            <w:pPr>
              <w:jc w:val="both"/>
            </w:pPr>
          </w:p>
        </w:tc>
      </w:tr>
      <w:tr w:rsidR="00DF198B" w14:paraId="283AC604" w14:textId="77777777" w:rsidTr="00185F4A">
        <w:trPr>
          <w:trHeight w:val="7176"/>
        </w:trPr>
        <w:tc>
          <w:tcPr>
            <w:tcW w:w="2397" w:type="dxa"/>
            <w:gridSpan w:val="4"/>
            <w:vAlign w:val="bottom"/>
          </w:tcPr>
          <w:p w14:paraId="7ABB7D88" w14:textId="77777777" w:rsidR="00DF198B" w:rsidRDefault="00DF198B" w:rsidP="002D5CEE">
            <w:pPr>
              <w:jc w:val="center"/>
            </w:pPr>
          </w:p>
        </w:tc>
        <w:tc>
          <w:tcPr>
            <w:tcW w:w="5995" w:type="dxa"/>
            <w:tcBorders>
              <w:bottom w:val="single" w:sz="18" w:space="0" w:color="476166" w:themeColor="accent1"/>
            </w:tcBorders>
            <w:shd w:val="clear" w:color="auto" w:fill="FFFFFF" w:themeFill="background1"/>
            <w:vAlign w:val="bottom"/>
          </w:tcPr>
          <w:p w14:paraId="05CBBF26" w14:textId="77777777" w:rsidR="00DF198B" w:rsidRPr="00DF198B" w:rsidRDefault="00000000" w:rsidP="002D5CEE">
            <w:pPr>
              <w:pStyle w:val="Heading3"/>
            </w:pPr>
            <w:sdt>
              <w:sdtPr>
                <w:id w:val="372498715"/>
                <w:placeholder>
                  <w:docPart w:val="8DC4118C9C024A06832D8A76545CBC48"/>
                </w:placeholder>
                <w:temporary/>
                <w:showingPlcHdr/>
                <w15:appearance w15:val="hidden"/>
              </w:sdtPr>
              <w:sdtContent>
                <w:r w:rsidR="00874FE7" w:rsidRPr="00603274">
                  <w:rPr>
                    <w:b/>
                    <w:bCs/>
                  </w:rPr>
                  <w:t>Date</w:t>
                </w:r>
              </w:sdtContent>
            </w:sdt>
          </w:p>
          <w:p w14:paraId="7470C847" w14:textId="01652A0F" w:rsidR="00874FE7" w:rsidRPr="00DF198B" w:rsidRDefault="003B6231" w:rsidP="002D5CEE">
            <w:pPr>
              <w:pStyle w:val="Heading3"/>
            </w:pPr>
            <w:r>
              <w:t>03/14/2024</w:t>
            </w:r>
          </w:p>
          <w:p w14:paraId="25C043D4" w14:textId="77777777" w:rsidR="00DF198B" w:rsidRPr="00DF198B" w:rsidRDefault="00000000" w:rsidP="002D5CEE">
            <w:pPr>
              <w:pStyle w:val="Heading3"/>
            </w:pPr>
            <w:sdt>
              <w:sdtPr>
                <w:id w:val="-1740710833"/>
                <w:placeholder>
                  <w:docPart w:val="5A7C0D13D4C84975A5AF7777A404D1D3"/>
                </w:placeholder>
                <w:temporary/>
                <w:showingPlcHdr/>
                <w15:appearance w15:val="hidden"/>
              </w:sdtPr>
              <w:sdtContent>
                <w:r w:rsidR="00874FE7" w:rsidRPr="00603274">
                  <w:rPr>
                    <w:b/>
                    <w:bCs/>
                  </w:rPr>
                  <w:t>Course title</w:t>
                </w:r>
              </w:sdtContent>
            </w:sdt>
          </w:p>
          <w:p w14:paraId="5BF6F58E" w14:textId="5A509C2E" w:rsidR="00DF198B" w:rsidRPr="00DF198B" w:rsidRDefault="003B6231" w:rsidP="002D5CEE">
            <w:pPr>
              <w:pStyle w:val="Heading3"/>
            </w:pPr>
            <w:r>
              <w:t>DSCI6015-01</w:t>
            </w:r>
          </w:p>
          <w:p w14:paraId="2C3724C0" w14:textId="15B3C966" w:rsidR="00DF198B" w:rsidRPr="00603274" w:rsidRDefault="00603274" w:rsidP="002D5CEE">
            <w:pPr>
              <w:pStyle w:val="Heading3"/>
              <w:rPr>
                <w:b/>
                <w:bCs/>
              </w:rPr>
            </w:pPr>
            <w:r w:rsidRPr="00603274">
              <w:rPr>
                <w:b/>
                <w:bCs/>
              </w:rPr>
              <w:t>Professor’s Name:</w:t>
            </w:r>
          </w:p>
          <w:p w14:paraId="32A4961E" w14:textId="5FD51110" w:rsidR="003B6231" w:rsidRPr="003B6231" w:rsidRDefault="003B6231" w:rsidP="002D5CEE">
            <w:pPr>
              <w:jc w:val="center"/>
            </w:pPr>
            <w:r w:rsidRPr="003B6231">
              <w:rPr>
                <w:sz w:val="28"/>
                <w:szCs w:val="28"/>
              </w:rPr>
              <w:t>Prof. Vahid Bezhadan</w:t>
            </w:r>
          </w:p>
          <w:p w14:paraId="5A899D42" w14:textId="77777777" w:rsidR="00DF198B" w:rsidRPr="00DF198B" w:rsidRDefault="00DF198B" w:rsidP="002D5CEE">
            <w:pPr>
              <w:jc w:val="center"/>
            </w:pPr>
          </w:p>
        </w:tc>
        <w:tc>
          <w:tcPr>
            <w:tcW w:w="2398" w:type="dxa"/>
            <w:gridSpan w:val="4"/>
            <w:vAlign w:val="bottom"/>
          </w:tcPr>
          <w:p w14:paraId="6C62E010" w14:textId="77777777" w:rsidR="00DF198B" w:rsidRDefault="00DF198B" w:rsidP="002D5CEE">
            <w:pPr>
              <w:jc w:val="both"/>
            </w:pPr>
          </w:p>
        </w:tc>
      </w:tr>
      <w:tr w:rsidR="00DF198B" w14:paraId="43CDA3E8" w14:textId="77777777" w:rsidTr="00185F4A">
        <w:tc>
          <w:tcPr>
            <w:tcW w:w="2340" w:type="dxa"/>
            <w:gridSpan w:val="3"/>
          </w:tcPr>
          <w:p w14:paraId="71CB5932" w14:textId="77777777" w:rsidR="00DF198B" w:rsidRDefault="00DF198B" w:rsidP="002D5CEE">
            <w:pPr>
              <w:jc w:val="both"/>
            </w:pPr>
          </w:p>
        </w:tc>
        <w:tc>
          <w:tcPr>
            <w:tcW w:w="6120" w:type="dxa"/>
            <w:gridSpan w:val="3"/>
          </w:tcPr>
          <w:p w14:paraId="2129D9E3" w14:textId="77777777" w:rsidR="00DF198B" w:rsidRDefault="00DF198B" w:rsidP="002D5CEE">
            <w:pPr>
              <w:jc w:val="both"/>
            </w:pPr>
          </w:p>
        </w:tc>
        <w:tc>
          <w:tcPr>
            <w:tcW w:w="2330" w:type="dxa"/>
            <w:gridSpan w:val="3"/>
          </w:tcPr>
          <w:p w14:paraId="5D98A3B8" w14:textId="77777777" w:rsidR="00DF198B" w:rsidRDefault="00DF198B" w:rsidP="002D5CEE">
            <w:pPr>
              <w:jc w:val="both"/>
            </w:pPr>
          </w:p>
        </w:tc>
      </w:tr>
    </w:tbl>
    <w:p w14:paraId="4315E1DC" w14:textId="77777777" w:rsidR="00DF198B" w:rsidRDefault="00DF198B" w:rsidP="002D5CEE">
      <w:pPr>
        <w:jc w:val="both"/>
      </w:pPr>
    </w:p>
    <w:p w14:paraId="398681F3" w14:textId="743F69AC" w:rsidR="00DF198B" w:rsidRPr="00044A42" w:rsidRDefault="00603274" w:rsidP="002D5CEE">
      <w:pPr>
        <w:pStyle w:val="Heading1"/>
        <w:jc w:val="both"/>
      </w:pPr>
      <w:r w:rsidRPr="00044A42">
        <w:t>Abstract:</w:t>
      </w:r>
    </w:p>
    <w:p w14:paraId="24FE4722" w14:textId="70A95C61" w:rsidR="00603274" w:rsidRPr="00F9368E" w:rsidRDefault="002F2C29" w:rsidP="002D5CEE">
      <w:pPr>
        <w:pStyle w:val="GraphicAnchor"/>
        <w:jc w:val="both"/>
        <w:rPr>
          <w:rFonts w:ascii="Arial" w:hAnsi="Arial" w:cs="Arial"/>
          <w:sz w:val="28"/>
          <w:szCs w:val="28"/>
        </w:rPr>
      </w:pPr>
      <w:r w:rsidRPr="00F9368E">
        <w:rPr>
          <w:rFonts w:ascii="Arial" w:hAnsi="Arial" w:cs="Arial"/>
          <w:sz w:val="28"/>
          <w:szCs w:val="28"/>
        </w:rPr>
        <w:t xml:space="preserve">This project involves deploying machine learning models for malware classification through three distinct tasks. Initially, a deep neural network is trained using the Ember 2018 dataset, accessible from a specified GitHub repository. This dataset consists of feature-rich data extracted from 1 million Portable Executable (PE) files, partitioned into 80% for training and 20% for testing. The subsequent task focuses on deploying the trained model to a cloud platform </w:t>
      </w:r>
      <w:r w:rsidR="00111DDB" w:rsidRPr="00F9368E">
        <w:rPr>
          <w:rFonts w:ascii="Arial" w:hAnsi="Arial" w:cs="Arial"/>
          <w:sz w:val="28"/>
          <w:szCs w:val="28"/>
        </w:rPr>
        <w:t xml:space="preserve">and </w:t>
      </w:r>
      <w:r w:rsidRPr="00F9368E">
        <w:rPr>
          <w:rFonts w:ascii="Arial" w:hAnsi="Arial" w:cs="Arial"/>
          <w:sz w:val="28"/>
          <w:szCs w:val="28"/>
        </w:rPr>
        <w:t>establishing an API endpoint for accessibility. Finally, a Python script is developed to function as a client, capable of loading PE files and determining their classification as either malicious or benign. This framework constitutes Task 1 of the midterm project.</w:t>
      </w:r>
    </w:p>
    <w:p w14:paraId="3B9CCB92" w14:textId="77777777" w:rsidR="00F9368E" w:rsidRDefault="00F9368E" w:rsidP="002D5CEE">
      <w:pPr>
        <w:pStyle w:val="GraphicAnchor"/>
        <w:jc w:val="both"/>
        <w:rPr>
          <w:sz w:val="22"/>
          <w:szCs w:val="36"/>
        </w:rPr>
      </w:pPr>
    </w:p>
    <w:p w14:paraId="0B15E738" w14:textId="77777777" w:rsidR="00F9368E" w:rsidRDefault="00F9368E" w:rsidP="002D5CEE">
      <w:pPr>
        <w:pStyle w:val="Heading1"/>
        <w:jc w:val="both"/>
      </w:pPr>
      <w:r>
        <w:t>Introduction:</w:t>
      </w:r>
    </w:p>
    <w:p w14:paraId="215D15B1" w14:textId="77777777" w:rsidR="00F9368E" w:rsidRDefault="00F9368E" w:rsidP="002D5CEE">
      <w:pPr>
        <w:pStyle w:val="GraphicAnchor"/>
        <w:jc w:val="both"/>
        <w:rPr>
          <w:sz w:val="22"/>
          <w:szCs w:val="36"/>
        </w:rPr>
      </w:pPr>
    </w:p>
    <w:p w14:paraId="2A278DEE" w14:textId="2947A924" w:rsidR="00044A42" w:rsidRPr="00F9368E" w:rsidRDefault="00F9368E" w:rsidP="002D5CEE">
      <w:pPr>
        <w:pStyle w:val="GraphicAnchor"/>
        <w:numPr>
          <w:ilvl w:val="0"/>
          <w:numId w:val="2"/>
        </w:numPr>
        <w:jc w:val="both"/>
        <w:rPr>
          <w:b/>
          <w:bCs/>
          <w:sz w:val="30"/>
          <w:szCs w:val="30"/>
        </w:rPr>
      </w:pPr>
      <w:r w:rsidRPr="00F9368E">
        <w:rPr>
          <w:b/>
          <w:bCs/>
          <w:sz w:val="30"/>
          <w:szCs w:val="30"/>
        </w:rPr>
        <w:t>What are PE Files?</w:t>
      </w:r>
    </w:p>
    <w:p w14:paraId="0DCB2305" w14:textId="3C08F0E5" w:rsidR="00F9368E" w:rsidRDefault="00F9368E" w:rsidP="002D5CEE">
      <w:pPr>
        <w:pStyle w:val="GraphicAnchor"/>
        <w:ind w:left="720"/>
        <w:jc w:val="both"/>
        <w:rPr>
          <w:rFonts w:ascii="Arial" w:hAnsi="Arial" w:cs="Arial"/>
          <w:color w:val="000000"/>
          <w:sz w:val="30"/>
          <w:szCs w:val="30"/>
          <w:shd w:val="clear" w:color="auto" w:fill="FFFFFF"/>
        </w:rPr>
      </w:pPr>
      <w:r w:rsidRPr="00F9368E">
        <w:rPr>
          <w:rFonts w:ascii="Arial" w:hAnsi="Arial" w:cs="Arial"/>
          <w:color w:val="000000"/>
          <w:sz w:val="30"/>
          <w:szCs w:val="30"/>
          <w:shd w:val="clear" w:color="auto" w:fill="FFFFFF"/>
        </w:rPr>
        <w:t>In Windows systems, Portable Executable (PE) files are the containers for executable programs and associated data. They contain the necessary information for program execution, including instructions, resources, external library dependencies, and metadata. PE files are commonly used for applications, drivers, and dynamic link libraries (DLLs). Their structure has defined headers that specify properties like processor type, program entry point, and file section arrangement. A profound comprehension of the PE file format is indispensable for software analysis, reverse engineering, and malware detection, enabling the thorough examination and potential manipulation of executable content.</w:t>
      </w:r>
    </w:p>
    <w:p w14:paraId="0EFAE7B0" w14:textId="77777777" w:rsidR="007C6EE2" w:rsidRDefault="007C6EE2" w:rsidP="002D5CEE">
      <w:pPr>
        <w:pStyle w:val="GraphicAnchor"/>
        <w:ind w:left="720"/>
        <w:jc w:val="both"/>
        <w:rPr>
          <w:rFonts w:ascii="Arial" w:hAnsi="Arial" w:cs="Arial"/>
          <w:color w:val="000000"/>
          <w:sz w:val="30"/>
          <w:szCs w:val="30"/>
          <w:shd w:val="clear" w:color="auto" w:fill="FFFFFF"/>
        </w:rPr>
      </w:pPr>
    </w:p>
    <w:p w14:paraId="294A9B09" w14:textId="38A7A654" w:rsidR="009C30D3" w:rsidRPr="007C6EE2" w:rsidRDefault="009C30D3" w:rsidP="002D5CEE">
      <w:pPr>
        <w:pStyle w:val="GraphicAnchor"/>
        <w:numPr>
          <w:ilvl w:val="0"/>
          <w:numId w:val="2"/>
        </w:numPr>
        <w:jc w:val="both"/>
        <w:rPr>
          <w:rFonts w:ascii="Arial" w:hAnsi="Arial" w:cs="Arial"/>
          <w:b/>
          <w:bCs/>
          <w:color w:val="000000"/>
          <w:sz w:val="30"/>
          <w:szCs w:val="30"/>
          <w:shd w:val="clear" w:color="auto" w:fill="FFFFFF"/>
        </w:rPr>
      </w:pPr>
      <w:r w:rsidRPr="007C6EE2">
        <w:rPr>
          <w:rFonts w:ascii="Arial" w:hAnsi="Arial" w:cs="Arial"/>
          <w:b/>
          <w:bCs/>
          <w:color w:val="000000"/>
          <w:sz w:val="30"/>
          <w:szCs w:val="30"/>
          <w:shd w:val="clear" w:color="auto" w:fill="FFFFFF"/>
        </w:rPr>
        <w:t>What is the MalConv Model?</w:t>
      </w:r>
    </w:p>
    <w:p w14:paraId="26A500C5" w14:textId="77777777" w:rsidR="009C30D3" w:rsidRPr="007C6EE2" w:rsidRDefault="009C30D3" w:rsidP="002D5CEE">
      <w:pPr>
        <w:pStyle w:val="ListParagraph"/>
        <w:jc w:val="both"/>
        <w:rPr>
          <w:rFonts w:ascii="Times New Roman" w:eastAsia="Times New Roman" w:hAnsi="Times New Roman" w:cs="Times New Roman"/>
          <w:sz w:val="30"/>
          <w:szCs w:val="30"/>
        </w:rPr>
      </w:pPr>
      <w:r w:rsidRPr="007C6EE2">
        <w:rPr>
          <w:rFonts w:ascii="Times New Roman" w:eastAsia="Times New Roman" w:hAnsi="Times New Roman" w:cs="Times New Roman"/>
          <w:sz w:val="30"/>
          <w:szCs w:val="30"/>
        </w:rPr>
        <w:t>MalConv is a state-of-the-art deep learning model that is carefully designed to detect Windows Portable Executable (PE) files that may be malicious. MalConv explores the raw byte-level content of PE files using convolutional neural networks (CNNs) to identify important features and patterns suggestive of malicious behavior. Its main goal is to lessen the drawbacks of conventional signature-based malware detection techniques, which frequently find it difficult to keep up with the malware threats' rapid evolution. MalConv's ability to use deep learning to identify complex patterns and relationships in PE files allows it to detect malware more effectively than it could if it were to rely only on pre-established signatures or heuristics. This method offers a more robust and flexible way to find sophisticated malware variants that have never been seen before.</w:t>
      </w:r>
    </w:p>
    <w:p w14:paraId="26C82B9D" w14:textId="77777777" w:rsidR="007C6EE2" w:rsidRPr="007C6EE2" w:rsidRDefault="007C6EE2" w:rsidP="002D5CEE">
      <w:pPr>
        <w:pStyle w:val="GraphicAnchor"/>
        <w:jc w:val="both"/>
        <w:rPr>
          <w:rFonts w:ascii="Arial" w:hAnsi="Arial" w:cs="Arial"/>
          <w:color w:val="000000"/>
          <w:sz w:val="30"/>
          <w:szCs w:val="30"/>
          <w:shd w:val="clear" w:color="auto" w:fill="FFFFFF"/>
        </w:rPr>
      </w:pPr>
    </w:p>
    <w:p w14:paraId="39776E7C" w14:textId="3B373658" w:rsidR="007C6EE2" w:rsidRDefault="007C6EE2" w:rsidP="002D5CEE">
      <w:pPr>
        <w:pStyle w:val="GraphicAnchor"/>
        <w:ind w:left="720"/>
        <w:jc w:val="both"/>
        <w:rPr>
          <w:sz w:val="30"/>
          <w:szCs w:val="30"/>
        </w:rPr>
      </w:pPr>
      <w:r>
        <w:rPr>
          <w:noProof/>
          <w:sz w:val="30"/>
          <w:szCs w:val="30"/>
        </w:rPr>
        <w:drawing>
          <wp:inline distT="0" distB="0" distL="0" distR="0" wp14:anchorId="49464D56" wp14:editId="2ABE8B5C">
            <wp:extent cx="6268995" cy="2199502"/>
            <wp:effectExtent l="0" t="0" r="0" b="0"/>
            <wp:docPr id="19713209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20911" name="Picture 3"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l="4204" t="18579" r="4376" b="24399"/>
                    <a:stretch/>
                  </pic:blipFill>
                  <pic:spPr bwMode="auto">
                    <a:xfrm>
                      <a:off x="0" y="0"/>
                      <a:ext cx="6269569" cy="2199703"/>
                    </a:xfrm>
                    <a:prstGeom prst="rect">
                      <a:avLst/>
                    </a:prstGeom>
                    <a:ln>
                      <a:noFill/>
                    </a:ln>
                    <a:extLst>
                      <a:ext uri="{53640926-AAD7-44D8-BBD7-CCE9431645EC}">
                        <a14:shadowObscured xmlns:a14="http://schemas.microsoft.com/office/drawing/2010/main"/>
                      </a:ext>
                    </a:extLst>
                  </pic:spPr>
                </pic:pic>
              </a:graphicData>
            </a:graphic>
          </wp:inline>
        </w:drawing>
      </w:r>
    </w:p>
    <w:p w14:paraId="6A5CD550" w14:textId="77777777" w:rsidR="007C6EE2" w:rsidRDefault="007C6EE2" w:rsidP="002D5CEE">
      <w:pPr>
        <w:pStyle w:val="GraphicAnchor"/>
        <w:ind w:left="720"/>
        <w:jc w:val="both"/>
        <w:rPr>
          <w:sz w:val="30"/>
          <w:szCs w:val="30"/>
        </w:rPr>
      </w:pPr>
    </w:p>
    <w:p w14:paraId="1E929740" w14:textId="0EA76932" w:rsidR="007C6EE2" w:rsidRPr="007C6EE2" w:rsidRDefault="007C6EE2" w:rsidP="002D5CEE">
      <w:pPr>
        <w:pStyle w:val="Heading1"/>
        <w:jc w:val="both"/>
      </w:pPr>
      <w:r>
        <w:t>Implementation:</w:t>
      </w:r>
    </w:p>
    <w:p w14:paraId="7945D409" w14:textId="28E7FB97" w:rsidR="007C6EE2" w:rsidRDefault="007C6EE2" w:rsidP="002D5CEE">
      <w:pPr>
        <w:pStyle w:val="GraphicAnchor"/>
        <w:jc w:val="both"/>
        <w:rPr>
          <w:sz w:val="30"/>
          <w:szCs w:val="30"/>
        </w:rPr>
      </w:pPr>
      <w:r w:rsidRPr="007C6EE2">
        <w:rPr>
          <w:sz w:val="30"/>
          <w:szCs w:val="30"/>
        </w:rPr>
        <w:t>The project is structured around the completion of tasks, and correspondingly, the report provides details aligned with each task undertaken.</w:t>
      </w:r>
    </w:p>
    <w:p w14:paraId="5FFFD709" w14:textId="77777777" w:rsidR="007C6EE2" w:rsidRPr="00F9368E" w:rsidRDefault="007C6EE2" w:rsidP="002D5CEE">
      <w:pPr>
        <w:pStyle w:val="GraphicAnchor"/>
        <w:jc w:val="both"/>
        <w:rPr>
          <w:sz w:val="30"/>
          <w:szCs w:val="30"/>
        </w:rPr>
      </w:pPr>
    </w:p>
    <w:p w14:paraId="46DBE41F" w14:textId="04ED05FE" w:rsidR="00F9368E" w:rsidRDefault="00044A42" w:rsidP="002D5CEE">
      <w:pPr>
        <w:pStyle w:val="Heading1"/>
        <w:jc w:val="both"/>
      </w:pPr>
      <w:r>
        <w:t>Requirements:</w:t>
      </w:r>
    </w:p>
    <w:p w14:paraId="6ECB17A0" w14:textId="77777777" w:rsidR="007C6EE2" w:rsidRPr="007C6EE2" w:rsidRDefault="007C6EE2" w:rsidP="002D5CEE">
      <w:pPr>
        <w:jc w:val="both"/>
      </w:pPr>
    </w:p>
    <w:p w14:paraId="37D61DC8" w14:textId="49117727" w:rsidR="007C6EE2" w:rsidRPr="008027A1" w:rsidRDefault="007C6EE2" w:rsidP="002D5CEE">
      <w:pPr>
        <w:jc w:val="both"/>
        <w:rPr>
          <w:b/>
          <w:bCs/>
          <w:sz w:val="30"/>
          <w:szCs w:val="30"/>
        </w:rPr>
      </w:pPr>
      <w:r w:rsidRPr="008027A1">
        <w:rPr>
          <w:b/>
          <w:bCs/>
          <w:sz w:val="30"/>
          <w:szCs w:val="30"/>
        </w:rPr>
        <w:t>a)</w:t>
      </w:r>
      <w:r w:rsidRPr="007C6EE2">
        <w:rPr>
          <w:sz w:val="30"/>
          <w:szCs w:val="30"/>
        </w:rPr>
        <w:t xml:space="preserve"> </w:t>
      </w:r>
      <w:r w:rsidRPr="008027A1">
        <w:rPr>
          <w:b/>
          <w:bCs/>
          <w:sz w:val="30"/>
          <w:szCs w:val="30"/>
        </w:rPr>
        <w:t>Libraries:</w:t>
      </w:r>
    </w:p>
    <w:p w14:paraId="7CCB5CEA" w14:textId="15BB867A" w:rsidR="00F9368E" w:rsidRPr="00703672" w:rsidRDefault="00F9368E" w:rsidP="002D5CEE">
      <w:pPr>
        <w:jc w:val="both"/>
        <w:rPr>
          <w:rFonts w:ascii="Arial" w:hAnsi="Arial" w:cs="Arial"/>
          <w:sz w:val="30"/>
          <w:szCs w:val="30"/>
        </w:rPr>
      </w:pPr>
      <w:r w:rsidRPr="00703672">
        <w:rPr>
          <w:rFonts w:ascii="Arial" w:hAnsi="Arial" w:cs="Arial"/>
          <w:sz w:val="30"/>
          <w:szCs w:val="30"/>
        </w:rPr>
        <w:t>1. PyTorch</w:t>
      </w:r>
    </w:p>
    <w:p w14:paraId="20B878A4" w14:textId="0E343BF6" w:rsidR="00F9368E" w:rsidRPr="00703672" w:rsidRDefault="00F9368E" w:rsidP="002D5CEE">
      <w:pPr>
        <w:jc w:val="both"/>
        <w:rPr>
          <w:rFonts w:ascii="Arial" w:hAnsi="Arial" w:cs="Arial"/>
          <w:sz w:val="30"/>
          <w:szCs w:val="30"/>
        </w:rPr>
      </w:pPr>
      <w:r w:rsidRPr="00703672">
        <w:rPr>
          <w:rFonts w:ascii="Arial" w:hAnsi="Arial" w:cs="Arial"/>
          <w:sz w:val="30"/>
          <w:szCs w:val="30"/>
        </w:rPr>
        <w:t>2. scikit-learn</w:t>
      </w:r>
    </w:p>
    <w:p w14:paraId="5FF8FA53" w14:textId="6354D953" w:rsidR="00F9368E" w:rsidRPr="00703672" w:rsidRDefault="00F9368E" w:rsidP="002D5CEE">
      <w:pPr>
        <w:jc w:val="both"/>
        <w:rPr>
          <w:rFonts w:ascii="Arial" w:hAnsi="Arial" w:cs="Arial"/>
          <w:sz w:val="30"/>
          <w:szCs w:val="30"/>
        </w:rPr>
      </w:pPr>
      <w:r w:rsidRPr="00703672">
        <w:rPr>
          <w:rFonts w:ascii="Arial" w:hAnsi="Arial" w:cs="Arial"/>
          <w:sz w:val="30"/>
          <w:szCs w:val="30"/>
        </w:rPr>
        <w:t>3. Ember: Version 0.1.0.</w:t>
      </w:r>
    </w:p>
    <w:p w14:paraId="6DA83EAE" w14:textId="4030A3BC" w:rsidR="00F9368E" w:rsidRDefault="00F9368E" w:rsidP="002D5CEE">
      <w:pPr>
        <w:jc w:val="both"/>
        <w:rPr>
          <w:rFonts w:ascii="Arial" w:hAnsi="Arial" w:cs="Arial"/>
          <w:sz w:val="30"/>
          <w:szCs w:val="30"/>
        </w:rPr>
      </w:pPr>
      <w:r w:rsidRPr="00703672">
        <w:rPr>
          <w:rFonts w:ascii="Arial" w:hAnsi="Arial" w:cs="Arial"/>
          <w:sz w:val="30"/>
          <w:szCs w:val="30"/>
        </w:rPr>
        <w:t>4. lief: Version 0.12.0.</w:t>
      </w:r>
    </w:p>
    <w:p w14:paraId="2DA7AF54" w14:textId="77777777" w:rsidR="007C6EE2" w:rsidRDefault="007C6EE2" w:rsidP="002D5CEE">
      <w:pPr>
        <w:jc w:val="both"/>
        <w:rPr>
          <w:rFonts w:ascii="Arial" w:hAnsi="Arial" w:cs="Arial"/>
          <w:sz w:val="30"/>
          <w:szCs w:val="30"/>
        </w:rPr>
      </w:pPr>
    </w:p>
    <w:p w14:paraId="4681589E" w14:textId="278A1A57" w:rsidR="007C6EE2" w:rsidRPr="008027A1" w:rsidRDefault="007C6EE2" w:rsidP="002D5CEE">
      <w:pPr>
        <w:jc w:val="both"/>
        <w:rPr>
          <w:rFonts w:ascii="Arial" w:hAnsi="Arial" w:cs="Arial"/>
          <w:b/>
          <w:bCs/>
          <w:sz w:val="30"/>
          <w:szCs w:val="30"/>
        </w:rPr>
      </w:pPr>
      <w:r w:rsidRPr="008027A1">
        <w:rPr>
          <w:rFonts w:ascii="Arial" w:hAnsi="Arial" w:cs="Arial"/>
          <w:b/>
          <w:bCs/>
          <w:sz w:val="30"/>
          <w:szCs w:val="30"/>
        </w:rPr>
        <w:t>b) Resources:</w:t>
      </w:r>
    </w:p>
    <w:p w14:paraId="6A799511" w14:textId="6CE98C88" w:rsidR="00F9368E" w:rsidRPr="00703672" w:rsidRDefault="00F9368E" w:rsidP="002D5CEE">
      <w:pPr>
        <w:jc w:val="both"/>
        <w:rPr>
          <w:rFonts w:ascii="Arial" w:hAnsi="Arial" w:cs="Arial"/>
          <w:sz w:val="30"/>
          <w:szCs w:val="30"/>
        </w:rPr>
      </w:pPr>
      <w:r w:rsidRPr="00703672">
        <w:rPr>
          <w:rFonts w:ascii="Arial" w:hAnsi="Arial" w:cs="Arial"/>
          <w:sz w:val="30"/>
          <w:szCs w:val="30"/>
        </w:rPr>
        <w:t>5. Streamlit</w:t>
      </w:r>
    </w:p>
    <w:p w14:paraId="555890C1" w14:textId="39A03A7E" w:rsidR="00F9368E" w:rsidRPr="00703672" w:rsidRDefault="00F9368E" w:rsidP="002D5CEE">
      <w:pPr>
        <w:jc w:val="both"/>
        <w:rPr>
          <w:rFonts w:ascii="Arial" w:hAnsi="Arial" w:cs="Arial"/>
          <w:sz w:val="30"/>
          <w:szCs w:val="30"/>
        </w:rPr>
      </w:pPr>
      <w:r w:rsidRPr="00703672">
        <w:rPr>
          <w:rFonts w:ascii="Arial" w:hAnsi="Arial" w:cs="Arial"/>
          <w:sz w:val="30"/>
          <w:szCs w:val="30"/>
        </w:rPr>
        <w:t>6. Google Colab</w:t>
      </w:r>
    </w:p>
    <w:p w14:paraId="41B62550" w14:textId="2069E122" w:rsidR="00F9368E" w:rsidRDefault="00F9368E" w:rsidP="002D5CEE">
      <w:pPr>
        <w:jc w:val="both"/>
        <w:rPr>
          <w:rFonts w:ascii="Arial" w:hAnsi="Arial" w:cs="Arial"/>
          <w:sz w:val="30"/>
          <w:szCs w:val="30"/>
        </w:rPr>
      </w:pPr>
      <w:r w:rsidRPr="00703672">
        <w:rPr>
          <w:rFonts w:ascii="Arial" w:hAnsi="Arial" w:cs="Arial"/>
          <w:sz w:val="30"/>
          <w:szCs w:val="30"/>
        </w:rPr>
        <w:t xml:space="preserve">7. Amazon </w:t>
      </w:r>
      <w:r w:rsidR="002D5CEE">
        <w:rPr>
          <w:rFonts w:ascii="Arial" w:hAnsi="Arial" w:cs="Arial"/>
          <w:sz w:val="30"/>
          <w:szCs w:val="30"/>
        </w:rPr>
        <w:t>EC2</w:t>
      </w:r>
    </w:p>
    <w:p w14:paraId="4BD20AC7" w14:textId="77777777" w:rsidR="00982E3F" w:rsidRDefault="00982E3F" w:rsidP="002D5CEE">
      <w:pPr>
        <w:jc w:val="both"/>
        <w:rPr>
          <w:rFonts w:ascii="Arial" w:hAnsi="Arial" w:cs="Arial"/>
          <w:sz w:val="30"/>
          <w:szCs w:val="30"/>
        </w:rPr>
      </w:pPr>
    </w:p>
    <w:p w14:paraId="7DD78482" w14:textId="549D8FDD" w:rsidR="00982E3F" w:rsidRDefault="00621A84" w:rsidP="002D5CEE">
      <w:pPr>
        <w:jc w:val="both"/>
        <w:rPr>
          <w:rFonts w:ascii="Arial" w:hAnsi="Arial" w:cs="Arial"/>
          <w:sz w:val="30"/>
          <w:szCs w:val="30"/>
        </w:rPr>
      </w:pPr>
      <w:r>
        <w:rPr>
          <w:rFonts w:ascii="Arial" w:hAnsi="Arial" w:cs="Arial"/>
          <w:noProof/>
          <w:sz w:val="30"/>
          <w:szCs w:val="30"/>
        </w:rPr>
        <w:drawing>
          <wp:inline distT="0" distB="0" distL="0" distR="0" wp14:anchorId="3BA4E32F" wp14:editId="38CC71DF">
            <wp:extent cx="6730313" cy="1771135"/>
            <wp:effectExtent l="0" t="0" r="13970" b="0"/>
            <wp:docPr id="10586750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0F8C823" w14:textId="18C9C612" w:rsidR="00982E3F" w:rsidRDefault="00982E3F" w:rsidP="002D5CEE">
      <w:pPr>
        <w:jc w:val="both"/>
        <w:rPr>
          <w:rFonts w:ascii="Arial" w:hAnsi="Arial" w:cs="Arial"/>
          <w:sz w:val="30"/>
          <w:szCs w:val="30"/>
        </w:rPr>
      </w:pPr>
    </w:p>
    <w:p w14:paraId="38903F44" w14:textId="2175A981" w:rsidR="00982E3F" w:rsidRPr="00165BDF" w:rsidRDefault="00165BDF" w:rsidP="002D5CEE">
      <w:pPr>
        <w:jc w:val="both"/>
        <w:rPr>
          <w:rFonts w:ascii="Arial" w:hAnsi="Arial" w:cs="Arial"/>
          <w:sz w:val="30"/>
          <w:szCs w:val="30"/>
        </w:rPr>
      </w:pPr>
      <w:r>
        <w:rPr>
          <w:rFonts w:asciiTheme="majorHAnsi" w:hAnsiTheme="majorHAnsi"/>
          <w:b/>
          <w:color w:val="476166" w:themeColor="accent1"/>
          <w:sz w:val="52"/>
          <w:szCs w:val="52"/>
        </w:rPr>
        <w:t>T</w:t>
      </w:r>
      <w:r w:rsidR="00982E3F" w:rsidRPr="00982E3F">
        <w:rPr>
          <w:rFonts w:asciiTheme="majorHAnsi" w:hAnsiTheme="majorHAnsi"/>
          <w:b/>
          <w:color w:val="476166" w:themeColor="accent1"/>
          <w:sz w:val="52"/>
          <w:szCs w:val="52"/>
        </w:rPr>
        <w:t xml:space="preserve">ask 1 </w:t>
      </w:r>
    </w:p>
    <w:p w14:paraId="3273F76B" w14:textId="2BFE3B09" w:rsidR="00982E3F" w:rsidRPr="00982E3F" w:rsidRDefault="00165BDF" w:rsidP="002D5CEE">
      <w:pPr>
        <w:jc w:val="both"/>
        <w:rPr>
          <w:rFonts w:asciiTheme="majorHAnsi" w:hAnsiTheme="majorHAnsi"/>
          <w:b/>
          <w:color w:val="476166" w:themeColor="accent1"/>
          <w:sz w:val="52"/>
          <w:szCs w:val="52"/>
        </w:rPr>
      </w:pPr>
      <w:bookmarkStart w:id="0" w:name="_Hlk161318546"/>
      <w:r>
        <w:rPr>
          <w:rFonts w:asciiTheme="majorHAnsi" w:hAnsiTheme="majorHAnsi"/>
          <w:b/>
          <w:color w:val="476166" w:themeColor="accent1"/>
          <w:sz w:val="52"/>
          <w:szCs w:val="52"/>
        </w:rPr>
        <w:t>Model Development</w:t>
      </w:r>
      <w:r w:rsidR="00982E3F">
        <w:rPr>
          <w:rFonts w:asciiTheme="majorHAnsi" w:hAnsiTheme="majorHAnsi"/>
          <w:b/>
          <w:color w:val="476166" w:themeColor="accent1"/>
          <w:sz w:val="52"/>
          <w:szCs w:val="52"/>
        </w:rPr>
        <w:t>:</w:t>
      </w:r>
    </w:p>
    <w:bookmarkEnd w:id="0"/>
    <w:p w14:paraId="010DF15C" w14:textId="154C7D6A" w:rsidR="00982E3F" w:rsidRDefault="00982E3F" w:rsidP="002D5CEE">
      <w:pPr>
        <w:jc w:val="both"/>
      </w:pPr>
      <w:r>
        <w:t>There are three main components: data extraction and preprocessing, model architecture and training, and testing the model. The details of each part are outlined as follows:</w:t>
      </w:r>
    </w:p>
    <w:p w14:paraId="0EF10388" w14:textId="77777777" w:rsidR="00982E3F" w:rsidRDefault="00982E3F" w:rsidP="002D5CEE">
      <w:pPr>
        <w:jc w:val="both"/>
      </w:pPr>
    </w:p>
    <w:p w14:paraId="4F213938" w14:textId="26EFE17C" w:rsidR="00982E3F" w:rsidRPr="00982E3F" w:rsidRDefault="00982E3F" w:rsidP="002D5CEE">
      <w:pPr>
        <w:jc w:val="both"/>
        <w:rPr>
          <w:rFonts w:asciiTheme="majorHAnsi" w:hAnsiTheme="majorHAnsi"/>
          <w:b/>
          <w:color w:val="476166" w:themeColor="accent1"/>
          <w:sz w:val="36"/>
          <w:szCs w:val="36"/>
        </w:rPr>
      </w:pPr>
      <w:r w:rsidRPr="00982E3F">
        <w:rPr>
          <w:rFonts w:asciiTheme="majorHAnsi" w:hAnsiTheme="majorHAnsi"/>
          <w:b/>
          <w:color w:val="476166" w:themeColor="accent1"/>
          <w:sz w:val="36"/>
          <w:szCs w:val="36"/>
        </w:rPr>
        <w:t>Data Extraction &amp; Preprocessing:</w:t>
      </w:r>
    </w:p>
    <w:p w14:paraId="35E82A7B" w14:textId="2582BFB4" w:rsidR="00044A42" w:rsidRDefault="00982E3F" w:rsidP="002D5CEE">
      <w:pPr>
        <w:jc w:val="both"/>
      </w:pPr>
      <w:r>
        <w:t xml:space="preserve">To initiate this task, a Jupyter notebook is set up in Google Colaboratory to execute </w:t>
      </w:r>
      <w:r w:rsidR="00165BDF">
        <w:t xml:space="preserve">the </w:t>
      </w:r>
      <w:r>
        <w:t xml:space="preserve">necessary procedures. Initially, data extraction and vectorization are required for training the neural network. Ember utilizes the LIEF project library to extract features from Portable Executable (PE) files contained within the EMBER dataset. These features are initially extracted in raw JSON format. Subsequently, vectorized features are derived from these raw features and saved in binary format, allowing for conversion to other formats such as CSV or </w:t>
      </w:r>
      <w:r w:rsidR="00165BDF">
        <w:t>data frames</w:t>
      </w:r>
      <w:r>
        <w:t>.</w:t>
      </w:r>
    </w:p>
    <w:p w14:paraId="448B82BB" w14:textId="77777777" w:rsidR="00221F8A" w:rsidRDefault="00221F8A" w:rsidP="002D5CEE">
      <w:pPr>
        <w:jc w:val="both"/>
      </w:pPr>
    </w:p>
    <w:p w14:paraId="2FF63F75" w14:textId="77777777" w:rsidR="00824DFB" w:rsidRDefault="00824DFB" w:rsidP="002D5CEE">
      <w:pPr>
        <w:jc w:val="both"/>
      </w:pPr>
      <w:r>
        <w:t>The project methodology was structured and methodical, proceeding through distinct phases to address each task comprehensively:</w:t>
      </w:r>
    </w:p>
    <w:p w14:paraId="3B7250FE" w14:textId="77777777" w:rsidR="00824DFB" w:rsidRDefault="00824DFB" w:rsidP="002D5CEE">
      <w:pPr>
        <w:jc w:val="both"/>
      </w:pPr>
    </w:p>
    <w:p w14:paraId="4C8D42AC" w14:textId="0C177D5C" w:rsidR="00824DFB" w:rsidRDefault="00824DFB" w:rsidP="002D5CEE">
      <w:pPr>
        <w:jc w:val="both"/>
      </w:pPr>
      <w:r w:rsidRPr="00824DFB">
        <w:t>The EMBER training dataset comprises three sample categories: unlabeled, benign, and malicious, represented as -1, 0, and 1, respectively. Each category consists of an equal distribution of 300,000 samples. Similarly, the test dataset includes 100,000 benign samples and 100,000 malicious samples, omitting the unlabeled category. To enhance the model's performance, unlabeled samples are disregarded from the training dataset in this project.</w:t>
      </w:r>
    </w:p>
    <w:p w14:paraId="79D9A6C5" w14:textId="77777777" w:rsidR="00824DFB" w:rsidRDefault="00824DFB" w:rsidP="002D5CEE">
      <w:pPr>
        <w:jc w:val="both"/>
      </w:pPr>
    </w:p>
    <w:p w14:paraId="0DBD18F2" w14:textId="77777777" w:rsidR="00824DFB" w:rsidRDefault="00824DFB" w:rsidP="002D5CEE">
      <w:pPr>
        <w:jc w:val="both"/>
      </w:pPr>
      <w:r>
        <w:t>The serialized h5 files are saved on Google Drive for convenient access and can also be downloaded to a local computer for later use.</w:t>
      </w:r>
    </w:p>
    <w:p w14:paraId="2A72C14D" w14:textId="77777777" w:rsidR="00824DFB" w:rsidRDefault="00824DFB" w:rsidP="002D5CEE">
      <w:pPr>
        <w:jc w:val="both"/>
      </w:pPr>
    </w:p>
    <w:p w14:paraId="7B67E55E" w14:textId="0F6E6218" w:rsidR="00824DFB" w:rsidRDefault="00824DFB" w:rsidP="002D5CEE">
      <w:pPr>
        <w:jc w:val="both"/>
      </w:pPr>
      <w:r>
        <w:t>During preprocessing of the vectorized features, the data undergoes scaling using different Scikit-Learn scalers like Standard Scalar, Minmax Scalar, and Robust Scalar. After considering my experience, I've opted for MinMax Scalar for feature scaling in this dataset. Each training and testing feature dataset is scaled separately using MinMax Scalar. Subsequently, the scaled data is fed into the neural network model.</w:t>
      </w:r>
    </w:p>
    <w:p w14:paraId="14ED3829" w14:textId="77777777" w:rsidR="00824DFB" w:rsidRDefault="00824DFB" w:rsidP="002D5CEE">
      <w:pPr>
        <w:jc w:val="both"/>
      </w:pPr>
    </w:p>
    <w:p w14:paraId="79A6FA86" w14:textId="77777777" w:rsidR="00824DFB" w:rsidRDefault="00824DFB" w:rsidP="002D5CEE">
      <w:pPr>
        <w:jc w:val="both"/>
      </w:pPr>
    </w:p>
    <w:p w14:paraId="5ADFCF52" w14:textId="77777777" w:rsidR="00824DFB" w:rsidRPr="00824DFB" w:rsidRDefault="00824DFB" w:rsidP="002D5CEE">
      <w:pPr>
        <w:jc w:val="both"/>
        <w:rPr>
          <w:rFonts w:asciiTheme="majorHAnsi" w:hAnsiTheme="majorHAnsi"/>
          <w:b/>
          <w:color w:val="476166" w:themeColor="accent1"/>
          <w:sz w:val="52"/>
          <w:szCs w:val="52"/>
        </w:rPr>
      </w:pPr>
      <w:r w:rsidRPr="00824DFB">
        <w:rPr>
          <w:rFonts w:asciiTheme="majorHAnsi" w:hAnsiTheme="majorHAnsi"/>
          <w:b/>
          <w:color w:val="476166" w:themeColor="accent1"/>
          <w:sz w:val="52"/>
          <w:szCs w:val="52"/>
        </w:rPr>
        <w:t xml:space="preserve">Task 2: </w:t>
      </w:r>
    </w:p>
    <w:p w14:paraId="15E5E742" w14:textId="79700E41" w:rsidR="00824DFB" w:rsidRPr="00824DFB" w:rsidRDefault="00824DFB" w:rsidP="002D5CEE">
      <w:pPr>
        <w:jc w:val="both"/>
        <w:rPr>
          <w:rFonts w:asciiTheme="majorHAnsi" w:hAnsiTheme="majorHAnsi"/>
          <w:b/>
          <w:color w:val="476166" w:themeColor="accent1"/>
          <w:sz w:val="52"/>
          <w:szCs w:val="52"/>
        </w:rPr>
      </w:pPr>
      <w:r w:rsidRPr="00824DFB">
        <w:rPr>
          <w:rFonts w:asciiTheme="majorHAnsi" w:hAnsiTheme="majorHAnsi"/>
          <w:b/>
          <w:color w:val="476166" w:themeColor="accent1"/>
          <w:sz w:val="52"/>
          <w:szCs w:val="52"/>
        </w:rPr>
        <w:t>Deployment of the Model as a Cloud API</w:t>
      </w:r>
    </w:p>
    <w:p w14:paraId="2FE59D21" w14:textId="6B5DC930" w:rsidR="00824DFB" w:rsidRDefault="00824DFB" w:rsidP="002D5CEE">
      <w:pPr>
        <w:jc w:val="both"/>
      </w:pPr>
      <w:r>
        <w:t xml:space="preserve">- The trained model found its home on Amazon </w:t>
      </w:r>
      <w:r>
        <w:t>EC2</w:t>
      </w:r>
      <w:r>
        <w:t>, establishing a cloud endpoint (API) for real-time predictions.</w:t>
      </w:r>
    </w:p>
    <w:p w14:paraId="16C9BFC6" w14:textId="77777777" w:rsidR="00824DFB" w:rsidRDefault="00824DFB" w:rsidP="002D5CEE">
      <w:pPr>
        <w:jc w:val="both"/>
      </w:pPr>
      <w:r>
        <w:t>- Essential weights files were uploaded, ensuring seamless consumption by the deployed model.</w:t>
      </w:r>
    </w:p>
    <w:p w14:paraId="54CEDF07" w14:textId="0CF89DE9" w:rsidR="00824DFB" w:rsidRDefault="00824DFB" w:rsidP="002D5CEE">
      <w:pPr>
        <w:jc w:val="both"/>
      </w:pPr>
      <w:r>
        <w:t xml:space="preserve">- Thorough utilization of </w:t>
      </w:r>
      <w:r>
        <w:t xml:space="preserve">EC2 and API </w:t>
      </w:r>
      <w:r>
        <w:t>tutorials and documentation guided the deployment process, with careful monitoring of costs to remain within budget constraints.</w:t>
      </w:r>
    </w:p>
    <w:p w14:paraId="76BC0B4F" w14:textId="77777777" w:rsidR="002D5CEE" w:rsidRDefault="002D5CEE" w:rsidP="002D5CEE">
      <w:pPr>
        <w:jc w:val="both"/>
      </w:pPr>
    </w:p>
    <w:p w14:paraId="1F4EF00E" w14:textId="77777777" w:rsidR="00824DFB" w:rsidRDefault="00824DFB" w:rsidP="002D5CEE">
      <w:pPr>
        <w:jc w:val="both"/>
      </w:pPr>
    </w:p>
    <w:p w14:paraId="363E5FAD" w14:textId="77777777" w:rsidR="00824DFB" w:rsidRDefault="00824DFB" w:rsidP="002D5CEE">
      <w:pPr>
        <w:jc w:val="both"/>
        <w:rPr>
          <w:rFonts w:asciiTheme="majorHAnsi" w:hAnsiTheme="majorHAnsi"/>
          <w:b/>
          <w:color w:val="476166" w:themeColor="accent1"/>
          <w:sz w:val="52"/>
          <w:szCs w:val="52"/>
        </w:rPr>
      </w:pPr>
      <w:r>
        <w:rPr>
          <w:rFonts w:asciiTheme="majorHAnsi" w:hAnsiTheme="majorHAnsi"/>
          <w:b/>
          <w:color w:val="476166" w:themeColor="accent1"/>
          <w:sz w:val="52"/>
          <w:szCs w:val="52"/>
        </w:rPr>
        <w:lastRenderedPageBreak/>
        <w:t>Tas</w:t>
      </w:r>
      <w:r w:rsidRPr="00824DFB">
        <w:rPr>
          <w:rFonts w:asciiTheme="majorHAnsi" w:hAnsiTheme="majorHAnsi"/>
          <w:b/>
          <w:color w:val="476166" w:themeColor="accent1"/>
          <w:sz w:val="52"/>
          <w:szCs w:val="52"/>
        </w:rPr>
        <w:t xml:space="preserve">k 3: </w:t>
      </w:r>
    </w:p>
    <w:p w14:paraId="325BFAC4" w14:textId="77208940" w:rsidR="00824DFB" w:rsidRDefault="00824DFB" w:rsidP="002D5CEE">
      <w:pPr>
        <w:jc w:val="both"/>
      </w:pPr>
      <w:r w:rsidRPr="00824DFB">
        <w:rPr>
          <w:rFonts w:asciiTheme="majorHAnsi" w:hAnsiTheme="majorHAnsi"/>
          <w:b/>
          <w:color w:val="476166" w:themeColor="accent1"/>
          <w:sz w:val="52"/>
          <w:szCs w:val="52"/>
        </w:rPr>
        <w:t>Development of a Client Application</w:t>
      </w:r>
    </w:p>
    <w:p w14:paraId="0DAFF517" w14:textId="77777777" w:rsidR="00824DFB" w:rsidRDefault="00824DFB" w:rsidP="002D5CEE">
      <w:pPr>
        <w:jc w:val="both"/>
      </w:pPr>
      <w:r>
        <w:t>- A user-centric Streamlit web application was crafted to offer a seamless interface for users.</w:t>
      </w:r>
    </w:p>
    <w:p w14:paraId="325A3C90" w14:textId="77777777" w:rsidR="00824DFB" w:rsidRDefault="00824DFB" w:rsidP="002D5CEE">
      <w:pPr>
        <w:jc w:val="both"/>
      </w:pPr>
      <w:r>
        <w:t>- Key functionalities, including PE file upload, feature vector conversion, and API interaction, were seamlessly integrated into the application.</w:t>
      </w:r>
    </w:p>
    <w:p w14:paraId="4AD2258C" w14:textId="77777777" w:rsidR="00824DFB" w:rsidRDefault="00824DFB" w:rsidP="002D5CEE">
      <w:pPr>
        <w:jc w:val="both"/>
      </w:pPr>
      <w:r>
        <w:t>- The application provided clear and intuitive display of classification results, allowing users to easily interpret the outcomes.</w:t>
      </w:r>
    </w:p>
    <w:p w14:paraId="7AF73F67" w14:textId="77777777" w:rsidR="00824DFB" w:rsidRDefault="00824DFB" w:rsidP="002D5CEE">
      <w:pPr>
        <w:jc w:val="both"/>
      </w:pPr>
    </w:p>
    <w:p w14:paraId="7A48408F" w14:textId="77777777" w:rsidR="00824DFB" w:rsidRPr="00824DFB" w:rsidRDefault="00824DFB" w:rsidP="002D5CEE">
      <w:pPr>
        <w:jc w:val="both"/>
        <w:rPr>
          <w:b/>
          <w:bCs/>
        </w:rPr>
      </w:pPr>
      <w:r w:rsidRPr="00824DFB">
        <w:rPr>
          <w:b/>
          <w:bCs/>
        </w:rPr>
        <w:t>Project Results:</w:t>
      </w:r>
    </w:p>
    <w:p w14:paraId="40E1AEC0" w14:textId="77777777" w:rsidR="00824DFB" w:rsidRDefault="00824DFB" w:rsidP="002D5CEE">
      <w:pPr>
        <w:jc w:val="both"/>
      </w:pPr>
      <w:r>
        <w:t>- The project achieved its primary objectives, delivering a robust MalConv model capable of accurately classifying PE files.</w:t>
      </w:r>
    </w:p>
    <w:p w14:paraId="2CF9DEE2" w14:textId="13AF7FCA" w:rsidR="00824DFB" w:rsidRDefault="00824DFB" w:rsidP="002D5CEE">
      <w:pPr>
        <w:jc w:val="both"/>
      </w:pPr>
      <w:r>
        <w:t xml:space="preserve">- Deployment of the model as a real-time API on Amazon </w:t>
      </w:r>
      <w:r w:rsidR="002D5CEE">
        <w:t>EC2</w:t>
      </w:r>
      <w:r>
        <w:t xml:space="preserve"> provided a scalable and accessible solution for users.</w:t>
      </w:r>
    </w:p>
    <w:p w14:paraId="08E8437F" w14:textId="77777777" w:rsidR="00824DFB" w:rsidRDefault="00824DFB" w:rsidP="002D5CEE">
      <w:pPr>
        <w:jc w:val="both"/>
      </w:pPr>
      <w:r>
        <w:t>- The Streamlit client application emerged as an intuitive tool, empowering users to interact with the API effortlessly for malware classification tasks.</w:t>
      </w:r>
    </w:p>
    <w:p w14:paraId="517205E0" w14:textId="77777777" w:rsidR="00824DFB" w:rsidRDefault="00824DFB" w:rsidP="002D5CEE">
      <w:pPr>
        <w:jc w:val="both"/>
      </w:pPr>
    </w:p>
    <w:p w14:paraId="1E5838B2" w14:textId="77777777" w:rsidR="00824DFB" w:rsidRPr="004A785E" w:rsidRDefault="00824DFB" w:rsidP="002D5CEE">
      <w:pPr>
        <w:jc w:val="both"/>
        <w:rPr>
          <w:b/>
          <w:bCs/>
        </w:rPr>
      </w:pPr>
      <w:r w:rsidRPr="004A785E">
        <w:rPr>
          <w:b/>
          <w:bCs/>
        </w:rPr>
        <w:t>Evaluation:</w:t>
      </w:r>
    </w:p>
    <w:p w14:paraId="3983C1BB" w14:textId="77777777" w:rsidR="00824DFB" w:rsidRDefault="00824DFB" w:rsidP="002D5CEE">
      <w:pPr>
        <w:jc w:val="both"/>
      </w:pPr>
      <w:r>
        <w:t>- Model Accuracy was rigorously assessed on a hold-out test set, ensuring its reliability and effectiveness in real-world scenarios.</w:t>
      </w:r>
    </w:p>
    <w:p w14:paraId="0EABFE33" w14:textId="77777777" w:rsidR="00824DFB" w:rsidRDefault="00824DFB" w:rsidP="002D5CEE">
      <w:pPr>
        <w:jc w:val="both"/>
      </w:pPr>
      <w:r>
        <w:t>- API Performance was scrutinized, with a focus on latency and throughput, to guarantee responsiveness and scalability.</w:t>
      </w:r>
    </w:p>
    <w:p w14:paraId="59D704A2" w14:textId="7743A724" w:rsidR="00221F8A" w:rsidRDefault="00824DFB" w:rsidP="002D5CEE">
      <w:pPr>
        <w:jc w:val="both"/>
      </w:pPr>
      <w:r>
        <w:t>- Usability testing of the Streamlit application provided valuable insights into user experience, confirming its ease of use, functionality, and clarity of results.</w:t>
      </w:r>
    </w:p>
    <w:p w14:paraId="171BA904" w14:textId="77777777" w:rsidR="00824DFB" w:rsidRDefault="00824DFB" w:rsidP="002D5CEE">
      <w:pPr>
        <w:jc w:val="both"/>
      </w:pPr>
    </w:p>
    <w:p w14:paraId="0478F3B9" w14:textId="77777777" w:rsidR="002D5CEE" w:rsidRDefault="002D5CEE" w:rsidP="002D5CEE">
      <w:pPr>
        <w:jc w:val="both"/>
      </w:pPr>
      <w:r>
        <w:t>The results from the evaluation of the model are as follows:</w:t>
      </w:r>
    </w:p>
    <w:p w14:paraId="2F2A9FFA" w14:textId="77777777" w:rsidR="002D5CEE" w:rsidRDefault="002D5CEE" w:rsidP="002D5CEE">
      <w:pPr>
        <w:jc w:val="both"/>
      </w:pPr>
    </w:p>
    <w:p w14:paraId="11481443" w14:textId="77777777" w:rsidR="002D5CEE" w:rsidRDefault="002D5CEE" w:rsidP="002D5CEE">
      <w:pPr>
        <w:jc w:val="both"/>
      </w:pPr>
      <w:r>
        <w:t>Accuracy: 0.4880</w:t>
      </w:r>
    </w:p>
    <w:p w14:paraId="153E0B09" w14:textId="77777777" w:rsidR="002D5CEE" w:rsidRDefault="002D5CEE" w:rsidP="002D5CEE">
      <w:pPr>
        <w:jc w:val="both"/>
      </w:pPr>
      <w:r>
        <w:t>Precision: 0.4869</w:t>
      </w:r>
    </w:p>
    <w:p w14:paraId="083A10B2" w14:textId="77777777" w:rsidR="002D5CEE" w:rsidRDefault="002D5CEE" w:rsidP="002D5CEE">
      <w:pPr>
        <w:jc w:val="both"/>
      </w:pPr>
      <w:r>
        <w:t>Recall: 0.9938</w:t>
      </w:r>
    </w:p>
    <w:p w14:paraId="369F2786" w14:textId="77777777" w:rsidR="002D5CEE" w:rsidRDefault="002D5CEE" w:rsidP="002D5CEE">
      <w:pPr>
        <w:jc w:val="both"/>
      </w:pPr>
      <w:r>
        <w:t>F1 Score: 0.6536</w:t>
      </w:r>
    </w:p>
    <w:p w14:paraId="12BC15A0" w14:textId="77777777" w:rsidR="002D5CEE" w:rsidRDefault="002D5CEE" w:rsidP="002D5CEE">
      <w:pPr>
        <w:jc w:val="both"/>
      </w:pPr>
      <w:r>
        <w:t>Here's an interpretation of each metric:</w:t>
      </w:r>
    </w:p>
    <w:p w14:paraId="54965BB6" w14:textId="77777777" w:rsidR="002D5CEE" w:rsidRDefault="002D5CEE" w:rsidP="002D5CEE">
      <w:pPr>
        <w:jc w:val="both"/>
      </w:pPr>
    </w:p>
    <w:p w14:paraId="274944FD" w14:textId="77777777" w:rsidR="002D5CEE" w:rsidRDefault="002D5CEE" w:rsidP="002D5CEE">
      <w:pPr>
        <w:jc w:val="both"/>
      </w:pPr>
      <w:r w:rsidRPr="004A785E">
        <w:rPr>
          <w:b/>
          <w:bCs/>
        </w:rPr>
        <w:t>Accuracy:</w:t>
      </w:r>
      <w:r>
        <w:t xml:space="preserve"> Accuracy represents the proportion of correctly classified instances out of the total instances. In this case, the model achieves an accuracy of approximately 48.80%, indicating that around 48.80% of the predictions are correct.</w:t>
      </w:r>
    </w:p>
    <w:p w14:paraId="40E858A7" w14:textId="77777777" w:rsidR="002D5CEE" w:rsidRDefault="002D5CEE" w:rsidP="002D5CEE">
      <w:pPr>
        <w:jc w:val="both"/>
      </w:pPr>
    </w:p>
    <w:p w14:paraId="2C9DE818" w14:textId="77777777" w:rsidR="002D5CEE" w:rsidRDefault="002D5CEE" w:rsidP="002D5CEE">
      <w:pPr>
        <w:jc w:val="both"/>
      </w:pPr>
      <w:r w:rsidRPr="004A785E">
        <w:rPr>
          <w:b/>
          <w:bCs/>
        </w:rPr>
        <w:t>Precision:</w:t>
      </w:r>
      <w:r>
        <w:t xml:space="preserve"> Precision measures the proportion of true positive predictions out of all positive predictions made by the model. It gives an indication of how many of the predicted positive instances are actually positive. Here, the precision is approximately 48.69%, meaning that around 48.69% of the predicted positives are true positives.</w:t>
      </w:r>
    </w:p>
    <w:p w14:paraId="40DDAA00" w14:textId="77777777" w:rsidR="002D5CEE" w:rsidRDefault="002D5CEE" w:rsidP="002D5CEE">
      <w:pPr>
        <w:jc w:val="both"/>
      </w:pPr>
    </w:p>
    <w:p w14:paraId="12CF8E35" w14:textId="77777777" w:rsidR="002D5CEE" w:rsidRDefault="002D5CEE" w:rsidP="002D5CEE">
      <w:pPr>
        <w:jc w:val="both"/>
      </w:pPr>
      <w:r w:rsidRPr="004A785E">
        <w:rPr>
          <w:b/>
          <w:bCs/>
        </w:rPr>
        <w:t>Recall:</w:t>
      </w:r>
      <w:r>
        <w:t xml:space="preserve"> Recall (also known as sensitivity) measures the proportion of true positive instances that were correctly identified by the model out of all actual positive instances. In this case, the recall is very high at approximately 99.38%, indicating that the model is capturing a large portion of the actual positives.</w:t>
      </w:r>
    </w:p>
    <w:p w14:paraId="3F8F3051" w14:textId="09F749C7" w:rsidR="002D5CEE" w:rsidRDefault="002D5CEE" w:rsidP="00F86FD1">
      <w:pPr>
        <w:jc w:val="center"/>
      </w:pPr>
      <w:r>
        <w:rPr>
          <w:noProof/>
        </w:rPr>
        <w:lastRenderedPageBreak/>
        <w:drawing>
          <wp:inline distT="0" distB="0" distL="0" distR="0" wp14:anchorId="6ED61854" wp14:editId="267041D5">
            <wp:extent cx="4097655" cy="3281724"/>
            <wp:effectExtent l="0" t="0" r="0" b="0"/>
            <wp:docPr id="1657079035"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79035" name="Picture 1" descr="A blue and white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6515" cy="3288820"/>
                    </a:xfrm>
                    <a:prstGeom prst="rect">
                      <a:avLst/>
                    </a:prstGeom>
                    <a:noFill/>
                  </pic:spPr>
                </pic:pic>
              </a:graphicData>
            </a:graphic>
          </wp:inline>
        </w:drawing>
      </w:r>
    </w:p>
    <w:p w14:paraId="733D5B94" w14:textId="77777777" w:rsidR="002D5CEE" w:rsidRDefault="002D5CEE" w:rsidP="002D5CEE">
      <w:pPr>
        <w:jc w:val="both"/>
      </w:pPr>
      <w:r w:rsidRPr="00F86FD1">
        <w:rPr>
          <w:b/>
          <w:bCs/>
        </w:rPr>
        <w:t>F1 Score:</w:t>
      </w:r>
      <w:r>
        <w:t xml:space="preserve"> F1 score is the harmonic mean of precision and recall. It provides a balance between precision and recall and is useful when the classes are imbalanced. The F1 score is approximately 65.36%, indicating a reasonable balance between precision and recall.</w:t>
      </w:r>
    </w:p>
    <w:p w14:paraId="6B529255" w14:textId="77777777" w:rsidR="00F86FD1" w:rsidRDefault="00F86FD1" w:rsidP="002D5CEE">
      <w:pPr>
        <w:jc w:val="both"/>
      </w:pPr>
    </w:p>
    <w:p w14:paraId="5F5CF2E0" w14:textId="77777777" w:rsidR="00F86FD1" w:rsidRPr="00F86FD1" w:rsidRDefault="00F86FD1" w:rsidP="00F86FD1">
      <w:pPr>
        <w:ind w:firstLine="720"/>
        <w:jc w:val="center"/>
        <w:rPr>
          <w:b/>
          <w:bCs/>
          <w:sz w:val="28"/>
          <w:szCs w:val="28"/>
        </w:rPr>
      </w:pPr>
      <w:r w:rsidRPr="00F86FD1">
        <w:rPr>
          <w:rFonts w:ascii="Courier New" w:hAnsi="Courier New" w:cs="Courier New"/>
          <w:b/>
          <w:bCs/>
          <w:sz w:val="25"/>
          <w:szCs w:val="25"/>
          <w:highlight w:val="yellow"/>
          <w:shd w:val="clear" w:color="auto" w:fill="57BB8A"/>
        </w:rPr>
        <w:t>F1 Score: 0.6536</w:t>
      </w:r>
    </w:p>
    <w:p w14:paraId="13EF39E6" w14:textId="77777777" w:rsidR="002D5CEE" w:rsidRDefault="002D5CEE" w:rsidP="002D5CEE">
      <w:pPr>
        <w:jc w:val="both"/>
        <w:rPr>
          <w:b/>
          <w:bCs/>
        </w:rPr>
      </w:pPr>
    </w:p>
    <w:p w14:paraId="21E8143B" w14:textId="77777777" w:rsidR="00F86FD1" w:rsidRPr="004A785E" w:rsidRDefault="00F86FD1" w:rsidP="002D5CEE">
      <w:pPr>
        <w:jc w:val="both"/>
        <w:rPr>
          <w:b/>
          <w:bCs/>
        </w:rPr>
      </w:pPr>
    </w:p>
    <w:p w14:paraId="5B8CED37" w14:textId="77777777" w:rsidR="002D5CEE" w:rsidRPr="004A785E" w:rsidRDefault="002D5CEE" w:rsidP="002D5CEE">
      <w:pPr>
        <w:jc w:val="both"/>
        <w:rPr>
          <w:b/>
          <w:bCs/>
        </w:rPr>
      </w:pPr>
      <w:r w:rsidRPr="004A785E">
        <w:rPr>
          <w:b/>
          <w:bCs/>
        </w:rPr>
        <w:t>Interpretation:</w:t>
      </w:r>
    </w:p>
    <w:p w14:paraId="48754DD1" w14:textId="77777777" w:rsidR="002D5CEE" w:rsidRDefault="002D5CEE" w:rsidP="002D5CEE">
      <w:pPr>
        <w:jc w:val="both"/>
      </w:pPr>
    </w:p>
    <w:p w14:paraId="573727E9" w14:textId="77777777" w:rsidR="002D5CEE" w:rsidRDefault="002D5CEE" w:rsidP="002D5CEE">
      <w:pPr>
        <w:jc w:val="both"/>
      </w:pPr>
      <w:r>
        <w:t>The high recall indicates that the model is effective at identifying positive instances, but the precision is relatively low. This suggests that while the model captures a large portion of the actual positives, it also produces a considerable number of false positives.</w:t>
      </w:r>
    </w:p>
    <w:p w14:paraId="7A02FF71" w14:textId="6D9570AC" w:rsidR="002D5CEE" w:rsidRDefault="002D5CEE" w:rsidP="002D5CEE">
      <w:pPr>
        <w:jc w:val="both"/>
      </w:pPr>
      <w:r>
        <w:t>The accuracy is low, which might be due to the imbalance between the classes or the high number of false positives.</w:t>
      </w:r>
      <w:r w:rsidRPr="002D5CEE">
        <w:rPr>
          <w:noProof/>
        </w:rPr>
        <w:t xml:space="preserve"> </w:t>
      </w:r>
    </w:p>
    <w:p w14:paraId="1276F984" w14:textId="600E7E2C" w:rsidR="002D5CEE" w:rsidRDefault="002D5CEE" w:rsidP="002D5CEE">
      <w:pPr>
        <w:jc w:val="both"/>
      </w:pPr>
      <w:r>
        <w:t>The F1 score, being a combination of precision and recall, suggests that the model's performance is decent but could potentially be improved, particularly in terms of reducing false positives.</w:t>
      </w:r>
    </w:p>
    <w:p w14:paraId="68640FD9" w14:textId="77777777" w:rsidR="002D5CEE" w:rsidRPr="00824DFB" w:rsidRDefault="002D5CEE" w:rsidP="002D5CEE">
      <w:pPr>
        <w:jc w:val="both"/>
      </w:pPr>
    </w:p>
    <w:p w14:paraId="52C13E21" w14:textId="77777777" w:rsidR="00824DFB" w:rsidRPr="00824DFB" w:rsidRDefault="00824DFB" w:rsidP="002D5CEE">
      <w:pPr>
        <w:jc w:val="both"/>
      </w:pPr>
    </w:p>
    <w:p w14:paraId="31C3EE51" w14:textId="4029F0D2" w:rsidR="00F86FD1" w:rsidRPr="00F86FD1" w:rsidRDefault="00F86FD1" w:rsidP="002D5CEE">
      <w:pPr>
        <w:jc w:val="both"/>
        <w:rPr>
          <w:b/>
          <w:bCs/>
          <w:sz w:val="32"/>
          <w:szCs w:val="32"/>
        </w:rPr>
      </w:pPr>
      <w:r w:rsidRPr="00F86FD1">
        <w:rPr>
          <w:b/>
          <w:bCs/>
          <w:sz w:val="32"/>
          <w:szCs w:val="32"/>
        </w:rPr>
        <w:t>Task 2:</w:t>
      </w:r>
      <w:r>
        <w:rPr>
          <w:b/>
          <w:bCs/>
          <w:sz w:val="32"/>
          <w:szCs w:val="32"/>
        </w:rPr>
        <w:t xml:space="preserve"> Deployment using EC2 Instance</w:t>
      </w:r>
    </w:p>
    <w:p w14:paraId="47656725" w14:textId="77777777" w:rsidR="00F86FD1" w:rsidRDefault="00F86FD1" w:rsidP="00F86FD1">
      <w:pPr>
        <w:jc w:val="both"/>
      </w:pPr>
    </w:p>
    <w:p w14:paraId="1832DD52" w14:textId="504C50A1" w:rsidR="00F86FD1" w:rsidRDefault="00F86FD1" w:rsidP="00F86FD1">
      <w:pPr>
        <w:jc w:val="both"/>
      </w:pPr>
      <w:r w:rsidRPr="00F86FD1">
        <w:rPr>
          <w:b/>
          <w:bCs/>
        </w:rPr>
        <w:t>Part 1:</w:t>
      </w:r>
      <w:r>
        <w:t xml:space="preserve"> Setup of AWS EC2 Linux 2 Instance</w:t>
      </w:r>
    </w:p>
    <w:p w14:paraId="72615553" w14:textId="77777777" w:rsidR="00F86FD1" w:rsidRDefault="00F86FD1" w:rsidP="00F86FD1">
      <w:pPr>
        <w:jc w:val="both"/>
      </w:pPr>
      <w:r>
        <w:t>The deployment of a machine learning model begins with setting up an AWS EC2 instance, configured with Linux 2 as the operating system. This involves provisioning the instance on AWS and configuring it to meet the project's requirements.</w:t>
      </w:r>
    </w:p>
    <w:p w14:paraId="1B133662" w14:textId="77777777" w:rsidR="00F86FD1" w:rsidRDefault="00F86FD1" w:rsidP="00F86FD1">
      <w:pPr>
        <w:jc w:val="both"/>
      </w:pPr>
    </w:p>
    <w:p w14:paraId="4B1A105D" w14:textId="096AF580" w:rsidR="00F86FD1" w:rsidRDefault="00F86FD1" w:rsidP="00F86FD1">
      <w:pPr>
        <w:jc w:val="both"/>
      </w:pPr>
      <w:r w:rsidRPr="00F86FD1">
        <w:rPr>
          <w:b/>
          <w:bCs/>
        </w:rPr>
        <w:t>Part 2:</w:t>
      </w:r>
      <w:r>
        <w:t xml:space="preserve"> Packaging and Deployment with Flask</w:t>
      </w:r>
    </w:p>
    <w:p w14:paraId="41F2938E" w14:textId="77777777" w:rsidR="00F86FD1" w:rsidRDefault="00F86FD1" w:rsidP="00F86FD1">
      <w:pPr>
        <w:jc w:val="both"/>
      </w:pPr>
      <w:r>
        <w:t>Once the EC2 instance is ready, the machine learning model, developed using TensorFlow, is encapsulated within a Flask web application. Flask, known for its simplicity, serves as the lightweight web framework for Python. This Flask application is then deployed onto the EC2 instance, allowing it to serve predictions through HTTP endpoints.</w:t>
      </w:r>
    </w:p>
    <w:p w14:paraId="12138B46" w14:textId="77777777" w:rsidR="00F86FD1" w:rsidRDefault="00F86FD1" w:rsidP="00F86FD1">
      <w:pPr>
        <w:jc w:val="both"/>
      </w:pPr>
    </w:p>
    <w:p w14:paraId="12D2CA5C" w14:textId="56E32FAF" w:rsidR="00F86FD1" w:rsidRDefault="00F86FD1" w:rsidP="00F86FD1">
      <w:pPr>
        <w:jc w:val="both"/>
      </w:pPr>
      <w:r w:rsidRPr="00F86FD1">
        <w:rPr>
          <w:b/>
          <w:bCs/>
        </w:rPr>
        <w:t>Part 3:</w:t>
      </w:r>
      <w:r>
        <w:t xml:space="preserve"> Incorporating TensorFlow and Tensor</w:t>
      </w:r>
    </w:p>
    <w:p w14:paraId="3BA9DB4D" w14:textId="77777777" w:rsidR="00F86FD1" w:rsidRDefault="00F86FD1" w:rsidP="00F86FD1">
      <w:pPr>
        <w:jc w:val="both"/>
      </w:pPr>
      <w:r>
        <w:t>In addition to Flask, the deployment includes TensorFlow, a popular machine learning framework, and Tensor, a fundamental data structure utilized within TensorFlow for computations. These components are installed on the EC2 instance to support both the Flask application and the machine learning model. With TensorFlow and Tensor, the deployed application efficiently handles incoming requests, processes them using the machine learning model, and returns predictions or responses to the client.</w:t>
      </w:r>
    </w:p>
    <w:p w14:paraId="7E4EF56E" w14:textId="77777777" w:rsidR="00F86FD1" w:rsidRDefault="00F86FD1" w:rsidP="00F86FD1">
      <w:pPr>
        <w:jc w:val="both"/>
      </w:pPr>
    </w:p>
    <w:p w14:paraId="0A1840FC" w14:textId="362A82B5" w:rsidR="00824DFB" w:rsidRDefault="00F86FD1" w:rsidP="00F86FD1">
      <w:pPr>
        <w:jc w:val="both"/>
      </w:pPr>
      <w:r>
        <w:t>By breaking down the deployment process into these three parts, each aspect of the setup and deployment is clearly outlined, facilitating a smoother understanding of the overall process.</w:t>
      </w:r>
    </w:p>
    <w:p w14:paraId="545255F0" w14:textId="77777777" w:rsidR="005C6DA5" w:rsidRDefault="005C6DA5" w:rsidP="005C6DA5">
      <w:pPr>
        <w:jc w:val="both"/>
      </w:pPr>
    </w:p>
    <w:p w14:paraId="271AFB57" w14:textId="77777777" w:rsidR="005C6DA5" w:rsidRDefault="005C6DA5" w:rsidP="005C6DA5">
      <w:pPr>
        <w:jc w:val="both"/>
      </w:pPr>
    </w:p>
    <w:p w14:paraId="2E11C3F8" w14:textId="6C714C5A" w:rsidR="005C6DA5" w:rsidRDefault="005C6DA5" w:rsidP="005C6DA5">
      <w:pPr>
        <w:jc w:val="both"/>
        <w:rPr>
          <w:b/>
          <w:bCs/>
        </w:rPr>
      </w:pPr>
      <w:r w:rsidRPr="005C6DA5">
        <w:rPr>
          <w:b/>
          <w:bCs/>
        </w:rPr>
        <w:t>Task 3:</w:t>
      </w:r>
      <w:r w:rsidR="00B56736">
        <w:rPr>
          <w:b/>
          <w:bCs/>
        </w:rPr>
        <w:t xml:space="preserve"> Creating a client application</w:t>
      </w:r>
    </w:p>
    <w:p w14:paraId="606C5F8B" w14:textId="372DF61E" w:rsidR="00B56736" w:rsidRDefault="00B56736" w:rsidP="005C6DA5">
      <w:pPr>
        <w:jc w:val="both"/>
      </w:pPr>
      <w:r w:rsidRPr="00B56736">
        <w:t>The process involved a Streamlit web application with a PE file extractor, enabling users to upload Portable Executable (PE) files. These files were converted into binaries and subsequently transformed into tensors before being passed to an HTTP page hosted on AWS EC2 via Flask. This HTTP page provided a percentage output representing the likelihood of the file being malware. The Streamlit app retrieved this percentage and applied a classification threshold of 0.5: if the percentage exceeded 0.5, the file was labeled as malware; otherwise, it was classified as benign. This classification result was then presented to the user, offering a straightforward indication of the file's nature.</w:t>
      </w:r>
    </w:p>
    <w:p w14:paraId="4FA77D6B" w14:textId="77777777" w:rsidR="00B56736" w:rsidRDefault="00B56736" w:rsidP="005C6DA5">
      <w:pPr>
        <w:jc w:val="both"/>
      </w:pPr>
    </w:p>
    <w:p w14:paraId="32725CFF" w14:textId="77777777" w:rsidR="00B56736" w:rsidRDefault="00B56736" w:rsidP="005C6DA5">
      <w:pPr>
        <w:jc w:val="both"/>
      </w:pPr>
    </w:p>
    <w:p w14:paraId="3F96DC6C" w14:textId="360A28FD" w:rsidR="00B56736" w:rsidRDefault="00B56736" w:rsidP="005C6DA5">
      <w:pPr>
        <w:jc w:val="both"/>
      </w:pPr>
    </w:p>
    <w:p w14:paraId="4A222107" w14:textId="77777777" w:rsidR="00B56736" w:rsidRDefault="00B56736" w:rsidP="005C6DA5">
      <w:pPr>
        <w:jc w:val="both"/>
      </w:pPr>
    </w:p>
    <w:p w14:paraId="044A05BA" w14:textId="77777777" w:rsidR="00B56736" w:rsidRDefault="00B56736" w:rsidP="005C6DA5">
      <w:pPr>
        <w:jc w:val="both"/>
      </w:pPr>
    </w:p>
    <w:p w14:paraId="3E58A76D" w14:textId="77777777" w:rsidR="00B56736" w:rsidRDefault="00B56736" w:rsidP="005C6DA5">
      <w:pPr>
        <w:jc w:val="both"/>
      </w:pPr>
    </w:p>
    <w:p w14:paraId="4AA04076" w14:textId="77777777" w:rsidR="00B56736" w:rsidRDefault="00B56736" w:rsidP="005C6DA5">
      <w:pPr>
        <w:jc w:val="both"/>
      </w:pPr>
    </w:p>
    <w:p w14:paraId="251CD272" w14:textId="77777777" w:rsidR="00B56736" w:rsidRDefault="00B56736" w:rsidP="005C6DA5">
      <w:pPr>
        <w:jc w:val="both"/>
      </w:pPr>
    </w:p>
    <w:p w14:paraId="7A6F8595" w14:textId="77777777" w:rsidR="00B56736" w:rsidRDefault="00B56736" w:rsidP="005C6DA5">
      <w:pPr>
        <w:jc w:val="both"/>
      </w:pPr>
    </w:p>
    <w:p w14:paraId="677ADBCC" w14:textId="77777777" w:rsidR="00B56736" w:rsidRDefault="00B56736" w:rsidP="005C6DA5">
      <w:pPr>
        <w:jc w:val="both"/>
      </w:pPr>
    </w:p>
    <w:p w14:paraId="4902F424" w14:textId="77777777" w:rsidR="00B56736" w:rsidRDefault="00B56736" w:rsidP="005C6DA5">
      <w:pPr>
        <w:jc w:val="both"/>
      </w:pPr>
    </w:p>
    <w:p w14:paraId="3351E4DB" w14:textId="77777777" w:rsidR="00B56736" w:rsidRDefault="00B56736" w:rsidP="005C6DA5">
      <w:pPr>
        <w:jc w:val="both"/>
      </w:pPr>
    </w:p>
    <w:p w14:paraId="1BC9DF5B" w14:textId="77777777" w:rsidR="00B56736" w:rsidRDefault="00B56736" w:rsidP="005C6DA5">
      <w:pPr>
        <w:jc w:val="both"/>
      </w:pPr>
    </w:p>
    <w:p w14:paraId="1820F3E0" w14:textId="77777777" w:rsidR="00B56736" w:rsidRDefault="00B56736" w:rsidP="005C6DA5">
      <w:pPr>
        <w:jc w:val="both"/>
      </w:pPr>
    </w:p>
    <w:p w14:paraId="6E39DAC2" w14:textId="77777777" w:rsidR="00B56736" w:rsidRDefault="00B56736" w:rsidP="005C6DA5">
      <w:pPr>
        <w:jc w:val="both"/>
      </w:pPr>
    </w:p>
    <w:p w14:paraId="1C887AD8" w14:textId="77777777" w:rsidR="00B56736" w:rsidRDefault="00B56736" w:rsidP="005C6DA5">
      <w:pPr>
        <w:jc w:val="both"/>
      </w:pPr>
    </w:p>
    <w:p w14:paraId="5C1ED7C3" w14:textId="77777777" w:rsidR="00B56736" w:rsidRDefault="00B56736" w:rsidP="005C6DA5">
      <w:pPr>
        <w:jc w:val="both"/>
      </w:pPr>
    </w:p>
    <w:p w14:paraId="3E09AFF9" w14:textId="77777777" w:rsidR="00B56736" w:rsidRDefault="00B56736" w:rsidP="005C6DA5">
      <w:pPr>
        <w:jc w:val="both"/>
      </w:pPr>
    </w:p>
    <w:p w14:paraId="5A8347FB" w14:textId="77777777" w:rsidR="00B56736" w:rsidRDefault="00B56736" w:rsidP="005C6DA5">
      <w:pPr>
        <w:jc w:val="both"/>
      </w:pPr>
    </w:p>
    <w:p w14:paraId="6FCCCEE0" w14:textId="77777777" w:rsidR="00B56736" w:rsidRDefault="00B56736" w:rsidP="005C6DA5">
      <w:pPr>
        <w:jc w:val="both"/>
      </w:pPr>
    </w:p>
    <w:p w14:paraId="0FB44A54" w14:textId="77777777" w:rsidR="00B56736" w:rsidRDefault="00B56736" w:rsidP="005C6DA5">
      <w:pPr>
        <w:jc w:val="both"/>
      </w:pPr>
    </w:p>
    <w:p w14:paraId="5CD53980" w14:textId="77777777" w:rsidR="00B56736" w:rsidRDefault="00B56736" w:rsidP="005C6DA5">
      <w:pPr>
        <w:jc w:val="both"/>
      </w:pPr>
    </w:p>
    <w:p w14:paraId="0DB61569" w14:textId="77777777" w:rsidR="00B56736" w:rsidRDefault="00B56736" w:rsidP="005C6DA5">
      <w:pPr>
        <w:jc w:val="both"/>
      </w:pPr>
    </w:p>
    <w:p w14:paraId="0753CD7E" w14:textId="77777777" w:rsidR="00B56736" w:rsidRDefault="00B56736" w:rsidP="005C6DA5">
      <w:pPr>
        <w:jc w:val="both"/>
      </w:pPr>
    </w:p>
    <w:p w14:paraId="37A480FE" w14:textId="77777777" w:rsidR="00B56736" w:rsidRDefault="00B56736" w:rsidP="005C6DA5">
      <w:pPr>
        <w:jc w:val="both"/>
      </w:pPr>
    </w:p>
    <w:p w14:paraId="2C457F9B" w14:textId="77777777" w:rsidR="00B56736" w:rsidRDefault="00B56736" w:rsidP="005C6DA5">
      <w:pPr>
        <w:jc w:val="both"/>
      </w:pPr>
    </w:p>
    <w:p w14:paraId="250EF7C1" w14:textId="77777777" w:rsidR="00B56736" w:rsidRDefault="00B56736" w:rsidP="005C6DA5">
      <w:pPr>
        <w:jc w:val="both"/>
      </w:pPr>
    </w:p>
    <w:p w14:paraId="17475564" w14:textId="77777777" w:rsidR="00B56736" w:rsidRDefault="00B56736" w:rsidP="005C6DA5">
      <w:pPr>
        <w:jc w:val="both"/>
      </w:pPr>
    </w:p>
    <w:p w14:paraId="6D589099" w14:textId="77777777" w:rsidR="00B56736" w:rsidRDefault="00B56736" w:rsidP="005C6DA5">
      <w:pPr>
        <w:jc w:val="both"/>
      </w:pPr>
    </w:p>
    <w:p w14:paraId="77F48890" w14:textId="7850B89E" w:rsidR="00B56736" w:rsidRDefault="00B56736" w:rsidP="005C6DA5">
      <w:pPr>
        <w:jc w:val="both"/>
      </w:pPr>
      <w:r>
        <w:lastRenderedPageBreak/>
        <w:t>Bibliography:</w:t>
      </w:r>
    </w:p>
    <w:p w14:paraId="38309FA7" w14:textId="77777777" w:rsidR="00B56736" w:rsidRDefault="00B56736" w:rsidP="00B56736">
      <w:pPr>
        <w:jc w:val="both"/>
      </w:pPr>
    </w:p>
    <w:p w14:paraId="3C69939F" w14:textId="77777777" w:rsidR="00B56736" w:rsidRPr="00B56736" w:rsidRDefault="00B56736" w:rsidP="00B56736">
      <w:pPr>
        <w:rPr>
          <w:sz w:val="18"/>
          <w:szCs w:val="18"/>
        </w:rPr>
      </w:pPr>
      <w:r w:rsidRPr="00B56736">
        <w:rPr>
          <w:sz w:val="18"/>
          <w:szCs w:val="18"/>
        </w:rPr>
        <w:t>1. Endgame Inc. (2022). ember/malconv: MalConv sample implementation. GitHub Repository. Retrieved from https://github.com/endgameinc/ember/tree/master/malconv</w:t>
      </w:r>
    </w:p>
    <w:p w14:paraId="39511F51" w14:textId="77777777" w:rsidR="00B56736" w:rsidRPr="00B56736" w:rsidRDefault="00B56736" w:rsidP="00B56736">
      <w:pPr>
        <w:rPr>
          <w:sz w:val="18"/>
          <w:szCs w:val="18"/>
        </w:rPr>
      </w:pPr>
    </w:p>
    <w:p w14:paraId="782B371F" w14:textId="77777777" w:rsidR="00B56736" w:rsidRPr="00B56736" w:rsidRDefault="00B56736" w:rsidP="00B56736">
      <w:pPr>
        <w:rPr>
          <w:sz w:val="18"/>
          <w:szCs w:val="18"/>
        </w:rPr>
      </w:pPr>
      <w:r w:rsidRPr="00B56736">
        <w:rPr>
          <w:sz w:val="18"/>
          <w:szCs w:val="18"/>
        </w:rPr>
        <w:t>2. BSides San Francisco (2018). EMBER: An Open Source Dataset for Training Static PE Malware Machine Learning Models. YouTube. Retrieved from https://youtu.be/TzW_R36iv48</w:t>
      </w:r>
    </w:p>
    <w:p w14:paraId="2CEE9227" w14:textId="77777777" w:rsidR="00B56736" w:rsidRPr="00B56736" w:rsidRDefault="00B56736" w:rsidP="00B56736">
      <w:pPr>
        <w:rPr>
          <w:sz w:val="18"/>
          <w:szCs w:val="18"/>
        </w:rPr>
      </w:pPr>
    </w:p>
    <w:p w14:paraId="5769BF9A" w14:textId="77777777" w:rsidR="00B56736" w:rsidRPr="00B56736" w:rsidRDefault="00B56736" w:rsidP="00B56736">
      <w:pPr>
        <w:rPr>
          <w:sz w:val="18"/>
          <w:szCs w:val="18"/>
        </w:rPr>
      </w:pPr>
      <w:r w:rsidRPr="00B56736">
        <w:rPr>
          <w:sz w:val="18"/>
          <w:szCs w:val="18"/>
        </w:rPr>
        <w:t>3. CAMLIS (2019). Malware Detection using EMBER Dataset. YouTube. Retrieved from https://www.youtube.com/watch?v=MsZmnUO5lkY</w:t>
      </w:r>
    </w:p>
    <w:p w14:paraId="0EE86432" w14:textId="77777777" w:rsidR="00B56736" w:rsidRPr="00B56736" w:rsidRDefault="00B56736" w:rsidP="00B56736">
      <w:pPr>
        <w:rPr>
          <w:sz w:val="18"/>
          <w:szCs w:val="18"/>
        </w:rPr>
      </w:pPr>
    </w:p>
    <w:p w14:paraId="04587F33" w14:textId="07FC23FF" w:rsidR="00B56736" w:rsidRPr="00B56736" w:rsidRDefault="00B56736" w:rsidP="00B56736">
      <w:pPr>
        <w:rPr>
          <w:sz w:val="18"/>
          <w:szCs w:val="18"/>
        </w:rPr>
      </w:pPr>
      <w:r w:rsidRPr="00B56736">
        <w:rPr>
          <w:sz w:val="18"/>
          <w:szCs w:val="18"/>
        </w:rPr>
        <w:t xml:space="preserve">4. Amazon Web Services (AWS). Amazon </w:t>
      </w:r>
      <w:r>
        <w:rPr>
          <w:sz w:val="18"/>
          <w:szCs w:val="18"/>
        </w:rPr>
        <w:t>EC2</w:t>
      </w:r>
      <w:r w:rsidRPr="00B56736">
        <w:rPr>
          <w:sz w:val="18"/>
          <w:szCs w:val="18"/>
        </w:rPr>
        <w:t xml:space="preserve"> Documentation. Retrieved from https://docs.aws.amazon.com/</w:t>
      </w:r>
      <w:r>
        <w:rPr>
          <w:sz w:val="18"/>
          <w:szCs w:val="18"/>
        </w:rPr>
        <w:t>EC2</w:t>
      </w:r>
      <w:r w:rsidRPr="00B56736">
        <w:rPr>
          <w:sz w:val="18"/>
          <w:szCs w:val="18"/>
        </w:rPr>
        <w:t>/latest/dg/deploy-model.html</w:t>
      </w:r>
    </w:p>
    <w:p w14:paraId="5214815F" w14:textId="77777777" w:rsidR="00B56736" w:rsidRPr="00B56736" w:rsidRDefault="00B56736" w:rsidP="00B56736">
      <w:pPr>
        <w:rPr>
          <w:sz w:val="18"/>
          <w:szCs w:val="18"/>
        </w:rPr>
      </w:pPr>
    </w:p>
    <w:p w14:paraId="77B3FC0A" w14:textId="752B0CD0" w:rsidR="00B56736" w:rsidRPr="00B56736" w:rsidRDefault="00B56736" w:rsidP="00B56736">
      <w:pPr>
        <w:rPr>
          <w:sz w:val="18"/>
          <w:szCs w:val="18"/>
        </w:rPr>
      </w:pPr>
      <w:r w:rsidRPr="00B56736">
        <w:rPr>
          <w:sz w:val="18"/>
          <w:szCs w:val="18"/>
        </w:rPr>
        <w:t xml:space="preserve">5. AWS </w:t>
      </w:r>
      <w:r>
        <w:rPr>
          <w:sz w:val="18"/>
          <w:szCs w:val="18"/>
        </w:rPr>
        <w:t>EC2</w:t>
      </w:r>
      <w:r w:rsidRPr="00B56736">
        <w:rPr>
          <w:sz w:val="18"/>
          <w:szCs w:val="18"/>
        </w:rPr>
        <w:t xml:space="preserve"> Examples. Getting Started with Amazon </w:t>
      </w:r>
      <w:r>
        <w:rPr>
          <w:sz w:val="18"/>
          <w:szCs w:val="18"/>
        </w:rPr>
        <w:t>EC2</w:t>
      </w:r>
      <w:r w:rsidRPr="00B56736">
        <w:rPr>
          <w:sz w:val="18"/>
          <w:szCs w:val="18"/>
        </w:rPr>
        <w:t>. Retrieved from https://</w:t>
      </w:r>
      <w:r>
        <w:rPr>
          <w:sz w:val="18"/>
          <w:szCs w:val="18"/>
        </w:rPr>
        <w:t>EC2</w:t>
      </w:r>
      <w:r w:rsidRPr="00B56736">
        <w:rPr>
          <w:sz w:val="18"/>
          <w:szCs w:val="18"/>
        </w:rPr>
        <w:t>-examples.readthedocs.io/en/latest/intro.html</w:t>
      </w:r>
    </w:p>
    <w:p w14:paraId="4ED9065D" w14:textId="77777777" w:rsidR="00B56736" w:rsidRPr="00B56736" w:rsidRDefault="00B56736" w:rsidP="00B56736">
      <w:pPr>
        <w:rPr>
          <w:sz w:val="18"/>
          <w:szCs w:val="18"/>
        </w:rPr>
      </w:pPr>
    </w:p>
    <w:p w14:paraId="76D60C00" w14:textId="0405311D" w:rsidR="00B56736" w:rsidRPr="00B56736" w:rsidRDefault="00B56736" w:rsidP="00B56736">
      <w:pPr>
        <w:rPr>
          <w:sz w:val="18"/>
          <w:szCs w:val="18"/>
        </w:rPr>
      </w:pPr>
      <w:r w:rsidRPr="00B56736">
        <w:rPr>
          <w:sz w:val="18"/>
          <w:szCs w:val="18"/>
        </w:rPr>
        <w:t xml:space="preserve">6. AWS </w:t>
      </w:r>
      <w:r>
        <w:rPr>
          <w:sz w:val="18"/>
          <w:szCs w:val="18"/>
        </w:rPr>
        <w:t>EC2</w:t>
      </w:r>
      <w:r w:rsidRPr="00B56736">
        <w:rPr>
          <w:sz w:val="18"/>
          <w:szCs w:val="18"/>
        </w:rPr>
        <w:t xml:space="preserve"> Examples. Train an MNIST model with PyTorch. Retrieved from https://</w:t>
      </w:r>
      <w:r>
        <w:rPr>
          <w:sz w:val="18"/>
          <w:szCs w:val="18"/>
        </w:rPr>
        <w:t>EC2</w:t>
      </w:r>
      <w:r w:rsidRPr="00B56736">
        <w:rPr>
          <w:sz w:val="18"/>
          <w:szCs w:val="18"/>
        </w:rPr>
        <w:t>-examples.readthedocs.io/en/latest/frameworks/pytorch/get_started_mnist_train_outputs.html</w:t>
      </w:r>
    </w:p>
    <w:p w14:paraId="0C9763A0" w14:textId="77777777" w:rsidR="00B56736" w:rsidRPr="00B56736" w:rsidRDefault="00B56736" w:rsidP="00B56736">
      <w:pPr>
        <w:rPr>
          <w:sz w:val="18"/>
          <w:szCs w:val="18"/>
        </w:rPr>
      </w:pPr>
    </w:p>
    <w:p w14:paraId="26D59BE9" w14:textId="254F162A" w:rsidR="00B56736" w:rsidRPr="00B56736" w:rsidRDefault="00B56736" w:rsidP="00B56736">
      <w:pPr>
        <w:rPr>
          <w:sz w:val="18"/>
          <w:szCs w:val="18"/>
        </w:rPr>
      </w:pPr>
      <w:r w:rsidRPr="00B56736">
        <w:rPr>
          <w:sz w:val="18"/>
          <w:szCs w:val="18"/>
        </w:rPr>
        <w:t xml:space="preserve">7. AWS </w:t>
      </w:r>
      <w:r>
        <w:rPr>
          <w:sz w:val="18"/>
          <w:szCs w:val="18"/>
        </w:rPr>
        <w:t>EC2</w:t>
      </w:r>
      <w:r w:rsidRPr="00B56736">
        <w:rPr>
          <w:sz w:val="18"/>
          <w:szCs w:val="18"/>
        </w:rPr>
        <w:t xml:space="preserve"> Documentation. PyTorch in </w:t>
      </w:r>
      <w:r>
        <w:rPr>
          <w:sz w:val="18"/>
          <w:szCs w:val="18"/>
        </w:rPr>
        <w:t>EC2</w:t>
      </w:r>
      <w:r w:rsidRPr="00B56736">
        <w:rPr>
          <w:sz w:val="18"/>
          <w:szCs w:val="18"/>
        </w:rPr>
        <w:t>. Retrieved from https://docs.aws.amazon.com/</w:t>
      </w:r>
      <w:r>
        <w:rPr>
          <w:sz w:val="18"/>
          <w:szCs w:val="18"/>
        </w:rPr>
        <w:t>EC2</w:t>
      </w:r>
      <w:r w:rsidRPr="00B56736">
        <w:rPr>
          <w:sz w:val="18"/>
          <w:szCs w:val="18"/>
        </w:rPr>
        <w:t>/latest/dg/pytorch.html</w:t>
      </w:r>
    </w:p>
    <w:p w14:paraId="6BCB089E" w14:textId="77777777" w:rsidR="00B56736" w:rsidRPr="00B56736" w:rsidRDefault="00B56736" w:rsidP="00B56736">
      <w:pPr>
        <w:rPr>
          <w:sz w:val="18"/>
          <w:szCs w:val="18"/>
        </w:rPr>
      </w:pPr>
    </w:p>
    <w:p w14:paraId="67168078" w14:textId="5F71F7EB" w:rsidR="00B56736" w:rsidRPr="00B56736" w:rsidRDefault="00B56736" w:rsidP="00B56736">
      <w:pPr>
        <w:rPr>
          <w:sz w:val="18"/>
          <w:szCs w:val="18"/>
        </w:rPr>
      </w:pPr>
      <w:r w:rsidRPr="00B56736">
        <w:rPr>
          <w:sz w:val="18"/>
          <w:szCs w:val="18"/>
        </w:rPr>
        <w:t xml:space="preserve">8. AWS (Amazon Web Services). AWS </w:t>
      </w:r>
      <w:r>
        <w:rPr>
          <w:sz w:val="18"/>
          <w:szCs w:val="18"/>
        </w:rPr>
        <w:t>EC2</w:t>
      </w:r>
      <w:r w:rsidRPr="00B56736">
        <w:rPr>
          <w:sz w:val="18"/>
          <w:szCs w:val="18"/>
        </w:rPr>
        <w:t xml:space="preserve"> Tutorial | Build and Deploy a Machine Learning API. YouTube. Retrieved from https://youtu.be/OfzAl3K0s0U?si=YqXL_nR-r0P2M5Da&amp;t=2121</w:t>
      </w:r>
    </w:p>
    <w:p w14:paraId="654B6B29" w14:textId="77777777" w:rsidR="00B56736" w:rsidRPr="00B56736" w:rsidRDefault="00B56736" w:rsidP="00B56736">
      <w:pPr>
        <w:rPr>
          <w:sz w:val="18"/>
          <w:szCs w:val="18"/>
        </w:rPr>
      </w:pPr>
    </w:p>
    <w:p w14:paraId="195AEF7F" w14:textId="77777777" w:rsidR="00B56736" w:rsidRPr="00B56736" w:rsidRDefault="00B56736" w:rsidP="00B56736">
      <w:pPr>
        <w:rPr>
          <w:sz w:val="18"/>
          <w:szCs w:val="18"/>
        </w:rPr>
      </w:pPr>
      <w:r w:rsidRPr="00B56736">
        <w:rPr>
          <w:sz w:val="18"/>
          <w:szCs w:val="18"/>
        </w:rPr>
        <w:t>9. Google. YouTube Help. Retrieved from https://support.google.com/youtube/answer/157177?hl=en&amp;ref_topic=9257428</w:t>
      </w:r>
    </w:p>
    <w:p w14:paraId="50A28851" w14:textId="77777777" w:rsidR="00B56736" w:rsidRPr="00B56736" w:rsidRDefault="00B56736" w:rsidP="00B56736">
      <w:pPr>
        <w:rPr>
          <w:sz w:val="18"/>
          <w:szCs w:val="18"/>
        </w:rPr>
      </w:pPr>
    </w:p>
    <w:p w14:paraId="06547993" w14:textId="77777777" w:rsidR="00B56736" w:rsidRPr="00B56736" w:rsidRDefault="00B56736" w:rsidP="00B56736">
      <w:pPr>
        <w:rPr>
          <w:sz w:val="18"/>
          <w:szCs w:val="18"/>
        </w:rPr>
      </w:pPr>
      <w:r w:rsidRPr="00B56736">
        <w:rPr>
          <w:sz w:val="18"/>
          <w:szCs w:val="18"/>
        </w:rPr>
        <w:t>10. Streamlit. Streamlit - The fastest way to build custom ML tools. Retrieved from https://www.streamlit.io/</w:t>
      </w:r>
    </w:p>
    <w:p w14:paraId="71C8B053" w14:textId="77777777" w:rsidR="00B56736" w:rsidRPr="00B56736" w:rsidRDefault="00B56736" w:rsidP="00B56736">
      <w:pPr>
        <w:rPr>
          <w:sz w:val="18"/>
          <w:szCs w:val="18"/>
        </w:rPr>
      </w:pPr>
    </w:p>
    <w:p w14:paraId="3B215BA3" w14:textId="77777777" w:rsidR="00B56736" w:rsidRPr="00B56736" w:rsidRDefault="00B56736" w:rsidP="00B56736">
      <w:pPr>
        <w:rPr>
          <w:sz w:val="18"/>
          <w:szCs w:val="18"/>
        </w:rPr>
      </w:pPr>
      <w:r w:rsidRPr="00B56736">
        <w:rPr>
          <w:sz w:val="18"/>
          <w:szCs w:val="18"/>
        </w:rPr>
        <w:t>11. PEfile. PEfile - Portable Executable parser. GitHub Repository. Retrieved from https://github.com/erocarrera/pefile</w:t>
      </w:r>
    </w:p>
    <w:p w14:paraId="09C53CE2" w14:textId="77777777" w:rsidR="00B56736" w:rsidRPr="00B56736" w:rsidRDefault="00B56736" w:rsidP="00B56736">
      <w:pPr>
        <w:rPr>
          <w:sz w:val="18"/>
          <w:szCs w:val="18"/>
        </w:rPr>
      </w:pPr>
    </w:p>
    <w:p w14:paraId="6EBD5435" w14:textId="77777777" w:rsidR="00B56736" w:rsidRPr="00B56736" w:rsidRDefault="00B56736" w:rsidP="00B56736">
      <w:pPr>
        <w:rPr>
          <w:sz w:val="18"/>
          <w:szCs w:val="18"/>
        </w:rPr>
      </w:pPr>
      <w:r w:rsidRPr="00B56736">
        <w:rPr>
          <w:sz w:val="18"/>
          <w:szCs w:val="18"/>
        </w:rPr>
        <w:t>12. Amazon EC2 (Elastic Compute Cloud). Retrieved from https://aws.amazon.com/ec2/</w:t>
      </w:r>
    </w:p>
    <w:p w14:paraId="7054789A" w14:textId="77777777" w:rsidR="00B56736" w:rsidRPr="00B56736" w:rsidRDefault="00B56736" w:rsidP="00B56736">
      <w:pPr>
        <w:rPr>
          <w:sz w:val="18"/>
          <w:szCs w:val="18"/>
        </w:rPr>
      </w:pPr>
    </w:p>
    <w:p w14:paraId="73A395D1" w14:textId="77777777" w:rsidR="00B56736" w:rsidRPr="00B56736" w:rsidRDefault="00B56736" w:rsidP="00B56736">
      <w:pPr>
        <w:rPr>
          <w:sz w:val="18"/>
          <w:szCs w:val="18"/>
        </w:rPr>
      </w:pPr>
      <w:r w:rsidRPr="00B56736">
        <w:rPr>
          <w:sz w:val="18"/>
          <w:szCs w:val="18"/>
        </w:rPr>
        <w:t>13. Flask. Flask - Python Web Framework. Retrieved from https://flask.palletsprojects.com/en/2.0.x/</w:t>
      </w:r>
    </w:p>
    <w:p w14:paraId="65B76617" w14:textId="77777777" w:rsidR="00B56736" w:rsidRPr="00B56736" w:rsidRDefault="00B56736" w:rsidP="00B56736">
      <w:pPr>
        <w:rPr>
          <w:sz w:val="18"/>
          <w:szCs w:val="18"/>
        </w:rPr>
      </w:pPr>
    </w:p>
    <w:p w14:paraId="47D4613D" w14:textId="77777777" w:rsidR="00B56736" w:rsidRPr="00B56736" w:rsidRDefault="00B56736" w:rsidP="00B56736">
      <w:pPr>
        <w:rPr>
          <w:sz w:val="18"/>
          <w:szCs w:val="18"/>
        </w:rPr>
      </w:pPr>
      <w:r w:rsidRPr="00B56736">
        <w:rPr>
          <w:sz w:val="18"/>
          <w:szCs w:val="18"/>
        </w:rPr>
        <w:t>14. EMBER-2017 v2 Dataset. GitHub Repository. Retrieved from https://github.com/endgameinc/ember</w:t>
      </w:r>
    </w:p>
    <w:p w14:paraId="39A335AE" w14:textId="77777777" w:rsidR="00B56736" w:rsidRPr="00B56736" w:rsidRDefault="00B56736" w:rsidP="00B56736">
      <w:pPr>
        <w:rPr>
          <w:sz w:val="18"/>
          <w:szCs w:val="18"/>
        </w:rPr>
      </w:pPr>
    </w:p>
    <w:p w14:paraId="454F29DB" w14:textId="77777777" w:rsidR="00B56736" w:rsidRPr="00B56736" w:rsidRDefault="00B56736" w:rsidP="00B56736">
      <w:pPr>
        <w:rPr>
          <w:sz w:val="18"/>
          <w:szCs w:val="18"/>
        </w:rPr>
      </w:pPr>
      <w:r w:rsidRPr="00B56736">
        <w:rPr>
          <w:sz w:val="18"/>
          <w:szCs w:val="18"/>
        </w:rPr>
        <w:t>15. Google Colab. Retrieved from https://colab.research.google.com/</w:t>
      </w:r>
    </w:p>
    <w:p w14:paraId="64B8BE7F" w14:textId="77777777" w:rsidR="00B56736" w:rsidRPr="00B56736" w:rsidRDefault="00B56736" w:rsidP="00B56736">
      <w:pPr>
        <w:rPr>
          <w:sz w:val="18"/>
          <w:szCs w:val="18"/>
        </w:rPr>
      </w:pPr>
    </w:p>
    <w:p w14:paraId="4E1839C9" w14:textId="71B559F1" w:rsidR="00B56736" w:rsidRDefault="00B56736" w:rsidP="00441299">
      <w:pPr>
        <w:rPr>
          <w:sz w:val="18"/>
          <w:szCs w:val="18"/>
        </w:rPr>
      </w:pPr>
      <w:r w:rsidRPr="00B56736">
        <w:rPr>
          <w:sz w:val="18"/>
          <w:szCs w:val="18"/>
        </w:rPr>
        <w:t>1</w:t>
      </w:r>
      <w:r w:rsidR="00441299">
        <w:rPr>
          <w:sz w:val="18"/>
          <w:szCs w:val="18"/>
        </w:rPr>
        <w:t>6</w:t>
      </w:r>
      <w:r w:rsidRPr="00B56736">
        <w:rPr>
          <w:sz w:val="18"/>
          <w:szCs w:val="18"/>
        </w:rPr>
        <w:t xml:space="preserve">. AWS Budgets. AWS Free Tier Budgets Tutorial. Retrieved from </w:t>
      </w:r>
      <w:hyperlink r:id="rId20" w:history="1">
        <w:r w:rsidR="00441299" w:rsidRPr="00062993">
          <w:rPr>
            <w:rStyle w:val="Hyperlink"/>
            <w:sz w:val="18"/>
            <w:szCs w:val="18"/>
          </w:rPr>
          <w:t>https://aws.amazon.com/getting-started/tutorials/control-your-costs-free-tier-budgets/</w:t>
        </w:r>
      </w:hyperlink>
    </w:p>
    <w:p w14:paraId="31F43286" w14:textId="77777777" w:rsidR="00441299" w:rsidRDefault="00441299" w:rsidP="00441299">
      <w:pPr>
        <w:rPr>
          <w:sz w:val="18"/>
          <w:szCs w:val="18"/>
        </w:rPr>
      </w:pPr>
    </w:p>
    <w:p w14:paraId="3F65856E" w14:textId="515C5547" w:rsidR="00441299" w:rsidRPr="00441299" w:rsidRDefault="00441299" w:rsidP="00441299">
      <w:pPr>
        <w:rPr>
          <w:sz w:val="18"/>
          <w:szCs w:val="18"/>
        </w:rPr>
      </w:pPr>
      <w:r>
        <w:rPr>
          <w:sz w:val="18"/>
          <w:szCs w:val="18"/>
        </w:rPr>
        <w:t xml:space="preserve">17. </w:t>
      </w:r>
      <w:hyperlink r:id="rId21" w:history="1">
        <w:r w:rsidRPr="00062993">
          <w:rPr>
            <w:rStyle w:val="Hyperlink"/>
            <w:sz w:val="18"/>
            <w:szCs w:val="18"/>
          </w:rPr>
          <w:t>https://youtu.be/ueI9Vn747x4?si=KSFTvR9hBnU0u0DO</w:t>
        </w:r>
      </w:hyperlink>
      <w:r>
        <w:rPr>
          <w:sz w:val="18"/>
          <w:szCs w:val="18"/>
        </w:rPr>
        <w:t xml:space="preserve"> (AWS EC2 for API Deployment)</w:t>
      </w:r>
    </w:p>
    <w:sectPr w:rsidR="00441299" w:rsidRPr="00441299" w:rsidSect="000340B3">
      <w:footerReference w:type="even" r:id="rId22"/>
      <w:footerReference w:type="default" r:id="rId23"/>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588F" w14:textId="77777777" w:rsidR="000340B3" w:rsidRDefault="000340B3" w:rsidP="00E74B29">
      <w:r>
        <w:separator/>
      </w:r>
    </w:p>
  </w:endnote>
  <w:endnote w:type="continuationSeparator" w:id="0">
    <w:p w14:paraId="50F4B6B1" w14:textId="77777777" w:rsidR="000340B3" w:rsidRDefault="000340B3"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1D071016"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00DC22"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F19D"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E74B29" w14:paraId="4A606267" w14:textId="77777777" w:rsidTr="006709F1">
      <w:tc>
        <w:tcPr>
          <w:tcW w:w="1079" w:type="dxa"/>
        </w:tcPr>
        <w:p w14:paraId="448FFB36" w14:textId="77777777" w:rsidR="00E74B29" w:rsidRPr="00E74B29" w:rsidRDefault="00E74B29" w:rsidP="006709F1">
          <w:pPr>
            <w:pStyle w:val="Footer"/>
          </w:pPr>
        </w:p>
      </w:tc>
      <w:tc>
        <w:tcPr>
          <w:tcW w:w="5395" w:type="dxa"/>
        </w:tcPr>
        <w:p w14:paraId="62A52506" w14:textId="19C9FC67" w:rsidR="00E74B29" w:rsidRPr="00874FE7" w:rsidRDefault="00603274" w:rsidP="006709F1">
          <w:pPr>
            <w:pStyle w:val="Footer"/>
          </w:pPr>
          <w:r>
            <w:t>CLOUD BASED MALWARE DETECTION</w:t>
          </w:r>
        </w:p>
      </w:tc>
      <w:tc>
        <w:tcPr>
          <w:tcW w:w="3237" w:type="dxa"/>
        </w:tcPr>
        <w:sdt>
          <w:sdtPr>
            <w:rPr>
              <w:rStyle w:val="PageNumber"/>
            </w:rPr>
            <w:id w:val="-1206949233"/>
            <w:docPartObj>
              <w:docPartGallery w:val="Page Numbers (Bottom of Page)"/>
              <w:docPartUnique/>
            </w:docPartObj>
          </w:sdtPr>
          <w:sdtContent>
            <w:p w14:paraId="748A5249" w14:textId="77777777" w:rsidR="00E74B29" w:rsidRPr="00E74B29" w:rsidRDefault="00E74B29"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sidR="00837914">
                <w:rPr>
                  <w:noProof/>
                </w:rPr>
                <w:t>4</w:t>
              </w:r>
              <w:r w:rsidRPr="00E74B29">
                <w:fldChar w:fldCharType="end"/>
              </w:r>
            </w:p>
          </w:sdtContent>
        </w:sdt>
      </w:tc>
      <w:tc>
        <w:tcPr>
          <w:tcW w:w="1079" w:type="dxa"/>
        </w:tcPr>
        <w:p w14:paraId="7983A510" w14:textId="77777777" w:rsidR="00E74B29" w:rsidRPr="00E74B29" w:rsidRDefault="00E74B29" w:rsidP="006709F1">
          <w:pPr>
            <w:pStyle w:val="Footer"/>
          </w:pPr>
        </w:p>
      </w:tc>
    </w:tr>
  </w:tbl>
  <w:p w14:paraId="6EABF28A"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5D11" w14:textId="77777777" w:rsidR="000340B3" w:rsidRDefault="000340B3" w:rsidP="00E74B29">
      <w:r>
        <w:separator/>
      </w:r>
    </w:p>
  </w:footnote>
  <w:footnote w:type="continuationSeparator" w:id="0">
    <w:p w14:paraId="10A59E50" w14:textId="77777777" w:rsidR="000340B3" w:rsidRDefault="000340B3" w:rsidP="00E7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E74BCC"/>
    <w:multiLevelType w:val="hybridMultilevel"/>
    <w:tmpl w:val="43045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963267">
    <w:abstractNumId w:val="0"/>
  </w:num>
  <w:num w:numId="2" w16cid:durableId="1770199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231"/>
    <w:rsid w:val="000340B3"/>
    <w:rsid w:val="00044A42"/>
    <w:rsid w:val="00086FA5"/>
    <w:rsid w:val="000E4641"/>
    <w:rsid w:val="00111DDB"/>
    <w:rsid w:val="00151F66"/>
    <w:rsid w:val="00165BDF"/>
    <w:rsid w:val="00177F8D"/>
    <w:rsid w:val="00185F4A"/>
    <w:rsid w:val="00221F8A"/>
    <w:rsid w:val="002D2200"/>
    <w:rsid w:val="002D5CEE"/>
    <w:rsid w:val="002F2C29"/>
    <w:rsid w:val="003B6231"/>
    <w:rsid w:val="0040564B"/>
    <w:rsid w:val="00441299"/>
    <w:rsid w:val="0048120C"/>
    <w:rsid w:val="004909D9"/>
    <w:rsid w:val="004A785E"/>
    <w:rsid w:val="00521481"/>
    <w:rsid w:val="005C6DA5"/>
    <w:rsid w:val="00603274"/>
    <w:rsid w:val="00621A84"/>
    <w:rsid w:val="00665110"/>
    <w:rsid w:val="006709F1"/>
    <w:rsid w:val="006C60E6"/>
    <w:rsid w:val="00703672"/>
    <w:rsid w:val="007C6EE2"/>
    <w:rsid w:val="008027A1"/>
    <w:rsid w:val="00824DFB"/>
    <w:rsid w:val="00834959"/>
    <w:rsid w:val="00837914"/>
    <w:rsid w:val="00874FE7"/>
    <w:rsid w:val="00952F7D"/>
    <w:rsid w:val="0095496A"/>
    <w:rsid w:val="00982E3F"/>
    <w:rsid w:val="009A38BA"/>
    <w:rsid w:val="009C30D3"/>
    <w:rsid w:val="00B43E11"/>
    <w:rsid w:val="00B56736"/>
    <w:rsid w:val="00C41A99"/>
    <w:rsid w:val="00C755AB"/>
    <w:rsid w:val="00D43125"/>
    <w:rsid w:val="00D66A3A"/>
    <w:rsid w:val="00DF198B"/>
    <w:rsid w:val="00E74B29"/>
    <w:rsid w:val="00F50791"/>
    <w:rsid w:val="00F86FD1"/>
    <w:rsid w:val="00F9368E"/>
    <w:rsid w:val="00FB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10D8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character" w:styleId="Hyperlink">
    <w:name w:val="Hyperlink"/>
    <w:basedOn w:val="DefaultParagraphFont"/>
    <w:uiPriority w:val="99"/>
    <w:semiHidden/>
    <w:rsid w:val="003B6231"/>
    <w:rPr>
      <w:color w:val="0000FF" w:themeColor="hyperlink"/>
      <w:u w:val="single"/>
    </w:rPr>
  </w:style>
  <w:style w:type="character" w:styleId="UnresolvedMention">
    <w:name w:val="Unresolved Mention"/>
    <w:basedOn w:val="DefaultParagraphFont"/>
    <w:uiPriority w:val="99"/>
    <w:semiHidden/>
    <w:unhideWhenUsed/>
    <w:rsid w:val="003B6231"/>
    <w:rPr>
      <w:color w:val="605E5C"/>
      <w:shd w:val="clear" w:color="auto" w:fill="E1DFDD"/>
    </w:rPr>
  </w:style>
  <w:style w:type="paragraph" w:styleId="ListParagraph">
    <w:name w:val="List Paragraph"/>
    <w:basedOn w:val="Normal"/>
    <w:uiPriority w:val="34"/>
    <w:semiHidden/>
    <w:qFormat/>
    <w:rsid w:val="009C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823439">
      <w:bodyDiv w:val="1"/>
      <w:marLeft w:val="0"/>
      <w:marRight w:val="0"/>
      <w:marTop w:val="0"/>
      <w:marBottom w:val="0"/>
      <w:divBdr>
        <w:top w:val="none" w:sz="0" w:space="0" w:color="auto"/>
        <w:left w:val="none" w:sz="0" w:space="0" w:color="auto"/>
        <w:bottom w:val="none" w:sz="0" w:space="0" w:color="auto"/>
        <w:right w:val="none" w:sz="0" w:space="0" w:color="auto"/>
      </w:divBdr>
    </w:div>
    <w:div w:id="174170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youtu.be/ueI9Vn747x4?si=KSFTvR9hBnU0u0DO"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s://aws.amazon.com/getting-started/tutorials/control-your-costs-free-tier-budge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rianocabrera.com/plantillas-powerpoint-marketin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s\AppData\Roaming\Microsoft\Templates\Modern%20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C1C392-5D89-4F88-9430-06C6A7B3C016}" type="doc">
      <dgm:prSet loTypeId="urn:microsoft.com/office/officeart/2005/8/layout/process3" loCatId="process" qsTypeId="urn:microsoft.com/office/officeart/2005/8/quickstyle/simple1" qsCatId="simple" csTypeId="urn:microsoft.com/office/officeart/2005/8/colors/colorful2" csCatId="colorful" phldr="1"/>
      <dgm:spPr/>
      <dgm:t>
        <a:bodyPr/>
        <a:lstStyle/>
        <a:p>
          <a:endParaRPr lang="en-US"/>
        </a:p>
      </dgm:t>
    </dgm:pt>
    <dgm:pt modelId="{6824249C-9465-43DD-A311-CB5861E2BB45}">
      <dgm:prSet phldrT="[Text]"/>
      <dgm:spPr/>
      <dgm:t>
        <a:bodyPr/>
        <a:lstStyle/>
        <a:p>
          <a:r>
            <a:rPr lang="en-US"/>
            <a:t>Task 1 (Model Development)</a:t>
          </a:r>
        </a:p>
      </dgm:t>
    </dgm:pt>
    <dgm:pt modelId="{DE78A5B8-789C-4195-A436-E7E123ECE461}" type="parTrans" cxnId="{F3AFE6B8-9E17-44C2-A70E-8EC4AF7DA808}">
      <dgm:prSet/>
      <dgm:spPr/>
      <dgm:t>
        <a:bodyPr/>
        <a:lstStyle/>
        <a:p>
          <a:endParaRPr lang="en-US"/>
        </a:p>
      </dgm:t>
    </dgm:pt>
    <dgm:pt modelId="{49939172-03BC-4F4A-A080-11F4055916C1}" type="sibTrans" cxnId="{F3AFE6B8-9E17-44C2-A70E-8EC4AF7DA808}">
      <dgm:prSet/>
      <dgm:spPr/>
      <dgm:t>
        <a:bodyPr/>
        <a:lstStyle/>
        <a:p>
          <a:endParaRPr lang="en-US"/>
        </a:p>
      </dgm:t>
    </dgm:pt>
    <dgm:pt modelId="{8444308D-F623-45B6-BADE-E91D39BB8215}">
      <dgm:prSet phldrT="[Text]"/>
      <dgm:spPr/>
      <dgm:t>
        <a:bodyPr/>
        <a:lstStyle/>
        <a:p>
          <a:r>
            <a:rPr lang="en-US"/>
            <a:t>Google Colab </a:t>
          </a:r>
        </a:p>
      </dgm:t>
    </dgm:pt>
    <dgm:pt modelId="{A0EA8750-9A8D-4AA8-AD19-1A99A9B35CCC}" type="parTrans" cxnId="{8EC6C9F3-A22C-4F9B-988E-82A9103CC76B}">
      <dgm:prSet/>
      <dgm:spPr/>
      <dgm:t>
        <a:bodyPr/>
        <a:lstStyle/>
        <a:p>
          <a:endParaRPr lang="en-US"/>
        </a:p>
      </dgm:t>
    </dgm:pt>
    <dgm:pt modelId="{8079B855-4DAE-45DD-BE79-CF374DA67F33}" type="sibTrans" cxnId="{8EC6C9F3-A22C-4F9B-988E-82A9103CC76B}">
      <dgm:prSet/>
      <dgm:spPr/>
      <dgm:t>
        <a:bodyPr/>
        <a:lstStyle/>
        <a:p>
          <a:endParaRPr lang="en-US"/>
        </a:p>
      </dgm:t>
    </dgm:pt>
    <dgm:pt modelId="{18AE11A3-A271-48FE-AE90-5384B74E1709}">
      <dgm:prSet phldrT="[Text]"/>
      <dgm:spPr/>
      <dgm:t>
        <a:bodyPr/>
        <a:lstStyle/>
        <a:p>
          <a:r>
            <a:rPr lang="en-US"/>
            <a:t>Task 2 (Model Deployment)</a:t>
          </a:r>
        </a:p>
      </dgm:t>
    </dgm:pt>
    <dgm:pt modelId="{AB52277E-9FC2-4108-9A2E-6DD653691E22}" type="parTrans" cxnId="{657A6CC2-89F8-428A-9252-4AD9934E6FB4}">
      <dgm:prSet/>
      <dgm:spPr/>
      <dgm:t>
        <a:bodyPr/>
        <a:lstStyle/>
        <a:p>
          <a:endParaRPr lang="en-US"/>
        </a:p>
      </dgm:t>
    </dgm:pt>
    <dgm:pt modelId="{A26A50B5-830C-4647-B6FA-00E661925696}" type="sibTrans" cxnId="{657A6CC2-89F8-428A-9252-4AD9934E6FB4}">
      <dgm:prSet/>
      <dgm:spPr/>
      <dgm:t>
        <a:bodyPr/>
        <a:lstStyle/>
        <a:p>
          <a:endParaRPr lang="en-US"/>
        </a:p>
      </dgm:t>
    </dgm:pt>
    <dgm:pt modelId="{B3BEC292-3CAB-41BB-A3C6-1BA8193A272E}">
      <dgm:prSet phldrT="[Text]"/>
      <dgm:spPr/>
      <dgm:t>
        <a:bodyPr/>
        <a:lstStyle/>
        <a:p>
          <a:r>
            <a:rPr lang="en-US"/>
            <a:t>AWS EC2 as API</a:t>
          </a:r>
        </a:p>
      </dgm:t>
    </dgm:pt>
    <dgm:pt modelId="{2433BCDB-1B54-4E52-9C1E-8E6684B756AD}" type="parTrans" cxnId="{D5DC9ED4-EC2F-4EEE-AA88-A3C3D09B1FC4}">
      <dgm:prSet/>
      <dgm:spPr/>
      <dgm:t>
        <a:bodyPr/>
        <a:lstStyle/>
        <a:p>
          <a:endParaRPr lang="en-US"/>
        </a:p>
      </dgm:t>
    </dgm:pt>
    <dgm:pt modelId="{B267E559-1743-4E76-AD8C-AA3658C2471A}" type="sibTrans" cxnId="{D5DC9ED4-EC2F-4EEE-AA88-A3C3D09B1FC4}">
      <dgm:prSet/>
      <dgm:spPr/>
      <dgm:t>
        <a:bodyPr/>
        <a:lstStyle/>
        <a:p>
          <a:endParaRPr lang="en-US"/>
        </a:p>
      </dgm:t>
    </dgm:pt>
    <dgm:pt modelId="{40589A33-0066-4140-B7C8-6F9EDC2D5556}">
      <dgm:prSet phldrT="[Text]"/>
      <dgm:spPr/>
      <dgm:t>
        <a:bodyPr/>
        <a:lstStyle/>
        <a:p>
          <a:r>
            <a:rPr lang="en-US"/>
            <a:t>Task 3 (Client App Creation)</a:t>
          </a:r>
        </a:p>
      </dgm:t>
    </dgm:pt>
    <dgm:pt modelId="{C2B2F9FF-607E-454E-97DC-ACB334DA0394}" type="parTrans" cxnId="{B88EF2FA-DEC3-4A1A-94C9-DEF3CEF36DD4}">
      <dgm:prSet/>
      <dgm:spPr/>
      <dgm:t>
        <a:bodyPr/>
        <a:lstStyle/>
        <a:p>
          <a:endParaRPr lang="en-US"/>
        </a:p>
      </dgm:t>
    </dgm:pt>
    <dgm:pt modelId="{FB34D5B0-0585-4CD9-8431-E2A73E6A040C}" type="sibTrans" cxnId="{B88EF2FA-DEC3-4A1A-94C9-DEF3CEF36DD4}">
      <dgm:prSet/>
      <dgm:spPr/>
      <dgm:t>
        <a:bodyPr/>
        <a:lstStyle/>
        <a:p>
          <a:endParaRPr lang="en-US"/>
        </a:p>
      </dgm:t>
    </dgm:pt>
    <dgm:pt modelId="{80AE7D74-7501-4978-97F2-91B700746E3F}">
      <dgm:prSet phldrT="[Text]"/>
      <dgm:spPr/>
      <dgm:t>
        <a:bodyPr/>
        <a:lstStyle/>
        <a:p>
          <a:r>
            <a:rPr lang="en-US"/>
            <a:t>Streamlit App</a:t>
          </a:r>
        </a:p>
      </dgm:t>
    </dgm:pt>
    <dgm:pt modelId="{42C1EB8B-D899-469F-8B7A-2BC0217EC611}" type="parTrans" cxnId="{EEF030BB-F34F-450B-9E2F-00728829D6F6}">
      <dgm:prSet/>
      <dgm:spPr/>
      <dgm:t>
        <a:bodyPr/>
        <a:lstStyle/>
        <a:p>
          <a:endParaRPr lang="en-US"/>
        </a:p>
      </dgm:t>
    </dgm:pt>
    <dgm:pt modelId="{745AAAEB-0128-4505-A4C6-DC8947E7AE79}" type="sibTrans" cxnId="{EEF030BB-F34F-450B-9E2F-00728829D6F6}">
      <dgm:prSet/>
      <dgm:spPr/>
      <dgm:t>
        <a:bodyPr/>
        <a:lstStyle/>
        <a:p>
          <a:endParaRPr lang="en-US"/>
        </a:p>
      </dgm:t>
    </dgm:pt>
    <dgm:pt modelId="{4EA0BB3D-D87F-421B-A8AA-0FD2656E2963}" type="pres">
      <dgm:prSet presAssocID="{92C1C392-5D89-4F88-9430-06C6A7B3C016}" presName="linearFlow" presStyleCnt="0">
        <dgm:presLayoutVars>
          <dgm:dir/>
          <dgm:animLvl val="lvl"/>
          <dgm:resizeHandles val="exact"/>
        </dgm:presLayoutVars>
      </dgm:prSet>
      <dgm:spPr/>
    </dgm:pt>
    <dgm:pt modelId="{0BA7CC75-5E3B-4C0D-BC81-631DF8EBA9D9}" type="pres">
      <dgm:prSet presAssocID="{6824249C-9465-43DD-A311-CB5861E2BB45}" presName="composite" presStyleCnt="0"/>
      <dgm:spPr/>
    </dgm:pt>
    <dgm:pt modelId="{CB137E38-549A-4B2D-A31F-C070D38D5E0F}" type="pres">
      <dgm:prSet presAssocID="{6824249C-9465-43DD-A311-CB5861E2BB45}" presName="parTx" presStyleLbl="node1" presStyleIdx="0" presStyleCnt="3">
        <dgm:presLayoutVars>
          <dgm:chMax val="0"/>
          <dgm:chPref val="0"/>
          <dgm:bulletEnabled val="1"/>
        </dgm:presLayoutVars>
      </dgm:prSet>
      <dgm:spPr/>
    </dgm:pt>
    <dgm:pt modelId="{06D0348C-57D5-4F1B-949F-864D73AA22F6}" type="pres">
      <dgm:prSet presAssocID="{6824249C-9465-43DD-A311-CB5861E2BB45}" presName="parSh" presStyleLbl="node1" presStyleIdx="0" presStyleCnt="3"/>
      <dgm:spPr/>
    </dgm:pt>
    <dgm:pt modelId="{85A41825-712E-443B-B51C-2DA4ECAC9856}" type="pres">
      <dgm:prSet presAssocID="{6824249C-9465-43DD-A311-CB5861E2BB45}" presName="desTx" presStyleLbl="fgAcc1" presStyleIdx="0" presStyleCnt="3">
        <dgm:presLayoutVars>
          <dgm:bulletEnabled val="1"/>
        </dgm:presLayoutVars>
      </dgm:prSet>
      <dgm:spPr/>
    </dgm:pt>
    <dgm:pt modelId="{1D5509E7-785B-4756-BDE0-85E7B523ADFF}" type="pres">
      <dgm:prSet presAssocID="{49939172-03BC-4F4A-A080-11F4055916C1}" presName="sibTrans" presStyleLbl="sibTrans2D1" presStyleIdx="0" presStyleCnt="2"/>
      <dgm:spPr/>
    </dgm:pt>
    <dgm:pt modelId="{F8B80550-11E3-4F8D-8024-69276361525F}" type="pres">
      <dgm:prSet presAssocID="{49939172-03BC-4F4A-A080-11F4055916C1}" presName="connTx" presStyleLbl="sibTrans2D1" presStyleIdx="0" presStyleCnt="2"/>
      <dgm:spPr/>
    </dgm:pt>
    <dgm:pt modelId="{25C431A9-4DE4-4BE3-84AB-D37161D31CE4}" type="pres">
      <dgm:prSet presAssocID="{18AE11A3-A271-48FE-AE90-5384B74E1709}" presName="composite" presStyleCnt="0"/>
      <dgm:spPr/>
    </dgm:pt>
    <dgm:pt modelId="{9C4C4CD7-3401-4DFD-96EF-472EAC74FC81}" type="pres">
      <dgm:prSet presAssocID="{18AE11A3-A271-48FE-AE90-5384B74E1709}" presName="parTx" presStyleLbl="node1" presStyleIdx="0" presStyleCnt="3">
        <dgm:presLayoutVars>
          <dgm:chMax val="0"/>
          <dgm:chPref val="0"/>
          <dgm:bulletEnabled val="1"/>
        </dgm:presLayoutVars>
      </dgm:prSet>
      <dgm:spPr/>
    </dgm:pt>
    <dgm:pt modelId="{46205DF6-66E7-43A9-B90F-E958AD65E978}" type="pres">
      <dgm:prSet presAssocID="{18AE11A3-A271-48FE-AE90-5384B74E1709}" presName="parSh" presStyleLbl="node1" presStyleIdx="1" presStyleCnt="3"/>
      <dgm:spPr/>
    </dgm:pt>
    <dgm:pt modelId="{F6467B0B-316B-465F-ADB7-9C5423AA6CB8}" type="pres">
      <dgm:prSet presAssocID="{18AE11A3-A271-48FE-AE90-5384B74E1709}" presName="desTx" presStyleLbl="fgAcc1" presStyleIdx="1" presStyleCnt="3">
        <dgm:presLayoutVars>
          <dgm:bulletEnabled val="1"/>
        </dgm:presLayoutVars>
      </dgm:prSet>
      <dgm:spPr/>
    </dgm:pt>
    <dgm:pt modelId="{BD8DD954-5576-4AD1-B3D7-264BB881A5DC}" type="pres">
      <dgm:prSet presAssocID="{A26A50B5-830C-4647-B6FA-00E661925696}" presName="sibTrans" presStyleLbl="sibTrans2D1" presStyleIdx="1" presStyleCnt="2"/>
      <dgm:spPr/>
    </dgm:pt>
    <dgm:pt modelId="{2D038097-1F11-4943-8E65-527064BABB02}" type="pres">
      <dgm:prSet presAssocID="{A26A50B5-830C-4647-B6FA-00E661925696}" presName="connTx" presStyleLbl="sibTrans2D1" presStyleIdx="1" presStyleCnt="2"/>
      <dgm:spPr/>
    </dgm:pt>
    <dgm:pt modelId="{79F930CB-D324-48E2-8DC1-6D85B40E5250}" type="pres">
      <dgm:prSet presAssocID="{40589A33-0066-4140-B7C8-6F9EDC2D5556}" presName="composite" presStyleCnt="0"/>
      <dgm:spPr/>
    </dgm:pt>
    <dgm:pt modelId="{AD1A7939-3A4E-4315-8F09-25852E5A8B4B}" type="pres">
      <dgm:prSet presAssocID="{40589A33-0066-4140-B7C8-6F9EDC2D5556}" presName="parTx" presStyleLbl="node1" presStyleIdx="1" presStyleCnt="3">
        <dgm:presLayoutVars>
          <dgm:chMax val="0"/>
          <dgm:chPref val="0"/>
          <dgm:bulletEnabled val="1"/>
        </dgm:presLayoutVars>
      </dgm:prSet>
      <dgm:spPr/>
    </dgm:pt>
    <dgm:pt modelId="{F3412E0E-EDF0-40BF-B605-620023E3126C}" type="pres">
      <dgm:prSet presAssocID="{40589A33-0066-4140-B7C8-6F9EDC2D5556}" presName="parSh" presStyleLbl="node1" presStyleIdx="2" presStyleCnt="3"/>
      <dgm:spPr/>
    </dgm:pt>
    <dgm:pt modelId="{F20CD824-3BB0-4A40-A826-CA3AB536B3DB}" type="pres">
      <dgm:prSet presAssocID="{40589A33-0066-4140-B7C8-6F9EDC2D5556}" presName="desTx" presStyleLbl="fgAcc1" presStyleIdx="2" presStyleCnt="3">
        <dgm:presLayoutVars>
          <dgm:bulletEnabled val="1"/>
        </dgm:presLayoutVars>
      </dgm:prSet>
      <dgm:spPr/>
    </dgm:pt>
  </dgm:ptLst>
  <dgm:cxnLst>
    <dgm:cxn modelId="{7FE0BF02-CC5B-41FB-8796-94747EFB4FF4}" type="presOf" srcId="{18AE11A3-A271-48FE-AE90-5384B74E1709}" destId="{9C4C4CD7-3401-4DFD-96EF-472EAC74FC81}" srcOrd="0" destOrd="0" presId="urn:microsoft.com/office/officeart/2005/8/layout/process3"/>
    <dgm:cxn modelId="{3314C002-CB7F-4ECB-B799-EFC6000C4416}" type="presOf" srcId="{B3BEC292-3CAB-41BB-A3C6-1BA8193A272E}" destId="{F6467B0B-316B-465F-ADB7-9C5423AA6CB8}" srcOrd="0" destOrd="0" presId="urn:microsoft.com/office/officeart/2005/8/layout/process3"/>
    <dgm:cxn modelId="{60B19223-35EF-4F2D-A7C3-DDA0B16442CA}" type="presOf" srcId="{6824249C-9465-43DD-A311-CB5861E2BB45}" destId="{CB137E38-549A-4B2D-A31F-C070D38D5E0F}" srcOrd="0" destOrd="0" presId="urn:microsoft.com/office/officeart/2005/8/layout/process3"/>
    <dgm:cxn modelId="{53A02D36-C4AE-4745-AC3D-03BA0E4DBA36}" type="presOf" srcId="{40589A33-0066-4140-B7C8-6F9EDC2D5556}" destId="{F3412E0E-EDF0-40BF-B605-620023E3126C}" srcOrd="1" destOrd="0" presId="urn:microsoft.com/office/officeart/2005/8/layout/process3"/>
    <dgm:cxn modelId="{E943AB3B-9367-4F20-8994-CB387A733A46}" type="presOf" srcId="{18AE11A3-A271-48FE-AE90-5384B74E1709}" destId="{46205DF6-66E7-43A9-B90F-E958AD65E978}" srcOrd="1" destOrd="0" presId="urn:microsoft.com/office/officeart/2005/8/layout/process3"/>
    <dgm:cxn modelId="{CA38615E-D3FD-48EA-AC75-CB0E3397B158}" type="presOf" srcId="{49939172-03BC-4F4A-A080-11F4055916C1}" destId="{1D5509E7-785B-4756-BDE0-85E7B523ADFF}" srcOrd="0" destOrd="0" presId="urn:microsoft.com/office/officeart/2005/8/layout/process3"/>
    <dgm:cxn modelId="{BC58ED42-55F1-45D2-9CD4-7F38E267FEF7}" type="presOf" srcId="{8444308D-F623-45B6-BADE-E91D39BB8215}" destId="{85A41825-712E-443B-B51C-2DA4ECAC9856}" srcOrd="0" destOrd="0" presId="urn:microsoft.com/office/officeart/2005/8/layout/process3"/>
    <dgm:cxn modelId="{2A374564-6DAF-4E6F-9CE8-AC03E6B5CFED}" type="presOf" srcId="{40589A33-0066-4140-B7C8-6F9EDC2D5556}" destId="{AD1A7939-3A4E-4315-8F09-25852E5A8B4B}" srcOrd="0" destOrd="0" presId="urn:microsoft.com/office/officeart/2005/8/layout/process3"/>
    <dgm:cxn modelId="{7AD8BF45-CCE4-443D-88A1-811B84398E45}" type="presOf" srcId="{49939172-03BC-4F4A-A080-11F4055916C1}" destId="{F8B80550-11E3-4F8D-8024-69276361525F}" srcOrd="1" destOrd="0" presId="urn:microsoft.com/office/officeart/2005/8/layout/process3"/>
    <dgm:cxn modelId="{7FEDCDAD-590B-4C81-A005-F01BD197E15E}" type="presOf" srcId="{80AE7D74-7501-4978-97F2-91B700746E3F}" destId="{F20CD824-3BB0-4A40-A826-CA3AB536B3DB}" srcOrd="0" destOrd="0" presId="urn:microsoft.com/office/officeart/2005/8/layout/process3"/>
    <dgm:cxn modelId="{0A7604B1-61A7-400A-8A49-1574A0758C51}" type="presOf" srcId="{A26A50B5-830C-4647-B6FA-00E661925696}" destId="{BD8DD954-5576-4AD1-B3D7-264BB881A5DC}" srcOrd="0" destOrd="0" presId="urn:microsoft.com/office/officeart/2005/8/layout/process3"/>
    <dgm:cxn modelId="{F3AFE6B8-9E17-44C2-A70E-8EC4AF7DA808}" srcId="{92C1C392-5D89-4F88-9430-06C6A7B3C016}" destId="{6824249C-9465-43DD-A311-CB5861E2BB45}" srcOrd="0" destOrd="0" parTransId="{DE78A5B8-789C-4195-A436-E7E123ECE461}" sibTransId="{49939172-03BC-4F4A-A080-11F4055916C1}"/>
    <dgm:cxn modelId="{EEF030BB-F34F-450B-9E2F-00728829D6F6}" srcId="{40589A33-0066-4140-B7C8-6F9EDC2D5556}" destId="{80AE7D74-7501-4978-97F2-91B700746E3F}" srcOrd="0" destOrd="0" parTransId="{42C1EB8B-D899-469F-8B7A-2BC0217EC611}" sibTransId="{745AAAEB-0128-4505-A4C6-DC8947E7AE79}"/>
    <dgm:cxn modelId="{354679BC-6B1E-47B0-AA66-9626CB5A7879}" type="presOf" srcId="{6824249C-9465-43DD-A311-CB5861E2BB45}" destId="{06D0348C-57D5-4F1B-949F-864D73AA22F6}" srcOrd="1" destOrd="0" presId="urn:microsoft.com/office/officeart/2005/8/layout/process3"/>
    <dgm:cxn modelId="{258581C0-9B19-4650-A720-5C0DC4523232}" type="presOf" srcId="{A26A50B5-830C-4647-B6FA-00E661925696}" destId="{2D038097-1F11-4943-8E65-527064BABB02}" srcOrd="1" destOrd="0" presId="urn:microsoft.com/office/officeart/2005/8/layout/process3"/>
    <dgm:cxn modelId="{657A6CC2-89F8-428A-9252-4AD9934E6FB4}" srcId="{92C1C392-5D89-4F88-9430-06C6A7B3C016}" destId="{18AE11A3-A271-48FE-AE90-5384B74E1709}" srcOrd="1" destOrd="0" parTransId="{AB52277E-9FC2-4108-9A2E-6DD653691E22}" sibTransId="{A26A50B5-830C-4647-B6FA-00E661925696}"/>
    <dgm:cxn modelId="{D5DC9ED4-EC2F-4EEE-AA88-A3C3D09B1FC4}" srcId="{18AE11A3-A271-48FE-AE90-5384B74E1709}" destId="{B3BEC292-3CAB-41BB-A3C6-1BA8193A272E}" srcOrd="0" destOrd="0" parTransId="{2433BCDB-1B54-4E52-9C1E-8E6684B756AD}" sibTransId="{B267E559-1743-4E76-AD8C-AA3658C2471A}"/>
    <dgm:cxn modelId="{8EC6C9F3-A22C-4F9B-988E-82A9103CC76B}" srcId="{6824249C-9465-43DD-A311-CB5861E2BB45}" destId="{8444308D-F623-45B6-BADE-E91D39BB8215}" srcOrd="0" destOrd="0" parTransId="{A0EA8750-9A8D-4AA8-AD19-1A99A9B35CCC}" sibTransId="{8079B855-4DAE-45DD-BE79-CF374DA67F33}"/>
    <dgm:cxn modelId="{B88EF2FA-DEC3-4A1A-94C9-DEF3CEF36DD4}" srcId="{92C1C392-5D89-4F88-9430-06C6A7B3C016}" destId="{40589A33-0066-4140-B7C8-6F9EDC2D5556}" srcOrd="2" destOrd="0" parTransId="{C2B2F9FF-607E-454E-97DC-ACB334DA0394}" sibTransId="{FB34D5B0-0585-4CD9-8431-E2A73E6A040C}"/>
    <dgm:cxn modelId="{34CE39FF-198C-458F-99AE-00A00F52E3F8}" type="presOf" srcId="{92C1C392-5D89-4F88-9430-06C6A7B3C016}" destId="{4EA0BB3D-D87F-421B-A8AA-0FD2656E2963}" srcOrd="0" destOrd="0" presId="urn:microsoft.com/office/officeart/2005/8/layout/process3"/>
    <dgm:cxn modelId="{B1340B39-1DD3-40FE-AB2E-19A20D6CC157}" type="presParOf" srcId="{4EA0BB3D-D87F-421B-A8AA-0FD2656E2963}" destId="{0BA7CC75-5E3B-4C0D-BC81-631DF8EBA9D9}" srcOrd="0" destOrd="0" presId="urn:microsoft.com/office/officeart/2005/8/layout/process3"/>
    <dgm:cxn modelId="{BC21ACAF-9DA7-4568-B13A-AE55D44D7A66}" type="presParOf" srcId="{0BA7CC75-5E3B-4C0D-BC81-631DF8EBA9D9}" destId="{CB137E38-549A-4B2D-A31F-C070D38D5E0F}" srcOrd="0" destOrd="0" presId="urn:microsoft.com/office/officeart/2005/8/layout/process3"/>
    <dgm:cxn modelId="{9D57AF08-F387-471D-8E71-A54A1C374FD4}" type="presParOf" srcId="{0BA7CC75-5E3B-4C0D-BC81-631DF8EBA9D9}" destId="{06D0348C-57D5-4F1B-949F-864D73AA22F6}" srcOrd="1" destOrd="0" presId="urn:microsoft.com/office/officeart/2005/8/layout/process3"/>
    <dgm:cxn modelId="{5BD42F76-C773-4792-A8D4-D94151DF5E96}" type="presParOf" srcId="{0BA7CC75-5E3B-4C0D-BC81-631DF8EBA9D9}" destId="{85A41825-712E-443B-B51C-2DA4ECAC9856}" srcOrd="2" destOrd="0" presId="urn:microsoft.com/office/officeart/2005/8/layout/process3"/>
    <dgm:cxn modelId="{267243BB-DDE5-4F20-B475-7C70177B53B6}" type="presParOf" srcId="{4EA0BB3D-D87F-421B-A8AA-0FD2656E2963}" destId="{1D5509E7-785B-4756-BDE0-85E7B523ADFF}" srcOrd="1" destOrd="0" presId="urn:microsoft.com/office/officeart/2005/8/layout/process3"/>
    <dgm:cxn modelId="{F444A79F-EB32-4A08-A2CF-E9D7767584F2}" type="presParOf" srcId="{1D5509E7-785B-4756-BDE0-85E7B523ADFF}" destId="{F8B80550-11E3-4F8D-8024-69276361525F}" srcOrd="0" destOrd="0" presId="urn:microsoft.com/office/officeart/2005/8/layout/process3"/>
    <dgm:cxn modelId="{35A74B3E-B249-4A38-809C-0C374EEDE225}" type="presParOf" srcId="{4EA0BB3D-D87F-421B-A8AA-0FD2656E2963}" destId="{25C431A9-4DE4-4BE3-84AB-D37161D31CE4}" srcOrd="2" destOrd="0" presId="urn:microsoft.com/office/officeart/2005/8/layout/process3"/>
    <dgm:cxn modelId="{09374B4B-BB2C-4322-9684-2BA1B3170EB2}" type="presParOf" srcId="{25C431A9-4DE4-4BE3-84AB-D37161D31CE4}" destId="{9C4C4CD7-3401-4DFD-96EF-472EAC74FC81}" srcOrd="0" destOrd="0" presId="urn:microsoft.com/office/officeart/2005/8/layout/process3"/>
    <dgm:cxn modelId="{0D1FA8C3-3C1D-4BD8-8916-C8EFA9F22CBE}" type="presParOf" srcId="{25C431A9-4DE4-4BE3-84AB-D37161D31CE4}" destId="{46205DF6-66E7-43A9-B90F-E958AD65E978}" srcOrd="1" destOrd="0" presId="urn:microsoft.com/office/officeart/2005/8/layout/process3"/>
    <dgm:cxn modelId="{644A3A11-4FD0-4012-B9B1-8722F39427FC}" type="presParOf" srcId="{25C431A9-4DE4-4BE3-84AB-D37161D31CE4}" destId="{F6467B0B-316B-465F-ADB7-9C5423AA6CB8}" srcOrd="2" destOrd="0" presId="urn:microsoft.com/office/officeart/2005/8/layout/process3"/>
    <dgm:cxn modelId="{8CFE58CC-D189-42D1-ADB7-67B18853AB02}" type="presParOf" srcId="{4EA0BB3D-D87F-421B-A8AA-0FD2656E2963}" destId="{BD8DD954-5576-4AD1-B3D7-264BB881A5DC}" srcOrd="3" destOrd="0" presId="urn:microsoft.com/office/officeart/2005/8/layout/process3"/>
    <dgm:cxn modelId="{CD3A715F-CFE8-4763-B5E8-99F3E6751A9D}" type="presParOf" srcId="{BD8DD954-5576-4AD1-B3D7-264BB881A5DC}" destId="{2D038097-1F11-4943-8E65-527064BABB02}" srcOrd="0" destOrd="0" presId="urn:microsoft.com/office/officeart/2005/8/layout/process3"/>
    <dgm:cxn modelId="{DBB36047-DC90-4F49-8459-D98F52BE1578}" type="presParOf" srcId="{4EA0BB3D-D87F-421B-A8AA-0FD2656E2963}" destId="{79F930CB-D324-48E2-8DC1-6D85B40E5250}" srcOrd="4" destOrd="0" presId="urn:microsoft.com/office/officeart/2005/8/layout/process3"/>
    <dgm:cxn modelId="{DD685E34-D418-4256-AABD-64D321B62980}" type="presParOf" srcId="{79F930CB-D324-48E2-8DC1-6D85B40E5250}" destId="{AD1A7939-3A4E-4315-8F09-25852E5A8B4B}" srcOrd="0" destOrd="0" presId="urn:microsoft.com/office/officeart/2005/8/layout/process3"/>
    <dgm:cxn modelId="{4D0F5A38-80C5-4729-B15A-320F3C5DE8F8}" type="presParOf" srcId="{79F930CB-D324-48E2-8DC1-6D85B40E5250}" destId="{F3412E0E-EDF0-40BF-B605-620023E3126C}" srcOrd="1" destOrd="0" presId="urn:microsoft.com/office/officeart/2005/8/layout/process3"/>
    <dgm:cxn modelId="{CC313D47-04CE-46E9-8EBE-9955A452ED3F}" type="presParOf" srcId="{79F930CB-D324-48E2-8DC1-6D85B40E5250}" destId="{F20CD824-3BB0-4A40-A826-CA3AB536B3DB}"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D0348C-57D5-4F1B-949F-864D73AA22F6}">
      <dsp:nvSpPr>
        <dsp:cNvPr id="0" name=""/>
        <dsp:cNvSpPr/>
      </dsp:nvSpPr>
      <dsp:spPr>
        <a:xfrm>
          <a:off x="3347" y="129615"/>
          <a:ext cx="1522010" cy="88545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marL="0" lvl="0" indent="0" algn="l" defTabSz="711200">
            <a:lnSpc>
              <a:spcPct val="90000"/>
            </a:lnSpc>
            <a:spcBef>
              <a:spcPct val="0"/>
            </a:spcBef>
            <a:spcAft>
              <a:spcPct val="35000"/>
            </a:spcAft>
            <a:buNone/>
          </a:pPr>
          <a:r>
            <a:rPr lang="en-US" sz="1600" kern="1200"/>
            <a:t>Task 1 (Model Development)</a:t>
          </a:r>
        </a:p>
      </dsp:txBody>
      <dsp:txXfrm>
        <a:off x="3347" y="129615"/>
        <a:ext cx="1522010" cy="590303"/>
      </dsp:txXfrm>
    </dsp:sp>
    <dsp:sp modelId="{85A41825-712E-443B-B51C-2DA4ECAC9856}">
      <dsp:nvSpPr>
        <dsp:cNvPr id="0" name=""/>
        <dsp:cNvSpPr/>
      </dsp:nvSpPr>
      <dsp:spPr>
        <a:xfrm>
          <a:off x="315084" y="719919"/>
          <a:ext cx="1522010" cy="92160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Google Colab </a:t>
          </a:r>
        </a:p>
      </dsp:txBody>
      <dsp:txXfrm>
        <a:off x="342077" y="746912"/>
        <a:ext cx="1468024" cy="867614"/>
      </dsp:txXfrm>
    </dsp:sp>
    <dsp:sp modelId="{1D5509E7-785B-4756-BDE0-85E7B523ADFF}">
      <dsp:nvSpPr>
        <dsp:cNvPr id="0" name=""/>
        <dsp:cNvSpPr/>
      </dsp:nvSpPr>
      <dsp:spPr>
        <a:xfrm>
          <a:off x="1756089" y="235299"/>
          <a:ext cx="489150" cy="378936"/>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756089" y="311086"/>
        <a:ext cx="375469" cy="227362"/>
      </dsp:txXfrm>
    </dsp:sp>
    <dsp:sp modelId="{46205DF6-66E7-43A9-B90F-E958AD65E978}">
      <dsp:nvSpPr>
        <dsp:cNvPr id="0" name=""/>
        <dsp:cNvSpPr/>
      </dsp:nvSpPr>
      <dsp:spPr>
        <a:xfrm>
          <a:off x="2448282" y="129615"/>
          <a:ext cx="1522010" cy="885455"/>
        </a:xfrm>
        <a:prstGeom prst="roundRect">
          <a:avLst>
            <a:gd name="adj" fmla="val 10000"/>
          </a:avLst>
        </a:prstGeom>
        <a:solidFill>
          <a:schemeClr val="accent2">
            <a:hueOff val="-769570"/>
            <a:satOff val="10034"/>
            <a:lumOff val="284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marL="0" lvl="0" indent="0" algn="l" defTabSz="711200">
            <a:lnSpc>
              <a:spcPct val="90000"/>
            </a:lnSpc>
            <a:spcBef>
              <a:spcPct val="0"/>
            </a:spcBef>
            <a:spcAft>
              <a:spcPct val="35000"/>
            </a:spcAft>
            <a:buNone/>
          </a:pPr>
          <a:r>
            <a:rPr lang="en-US" sz="1600" kern="1200"/>
            <a:t>Task 2 (Model Deployment)</a:t>
          </a:r>
        </a:p>
      </dsp:txBody>
      <dsp:txXfrm>
        <a:off x="2448282" y="129615"/>
        <a:ext cx="1522010" cy="590303"/>
      </dsp:txXfrm>
    </dsp:sp>
    <dsp:sp modelId="{F6467B0B-316B-465F-ADB7-9C5423AA6CB8}">
      <dsp:nvSpPr>
        <dsp:cNvPr id="0" name=""/>
        <dsp:cNvSpPr/>
      </dsp:nvSpPr>
      <dsp:spPr>
        <a:xfrm>
          <a:off x="2760019" y="719919"/>
          <a:ext cx="1522010" cy="92160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769570"/>
              <a:satOff val="10034"/>
              <a:lumOff val="284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AWS EC2 as API</a:t>
          </a:r>
        </a:p>
      </dsp:txBody>
      <dsp:txXfrm>
        <a:off x="2787012" y="746912"/>
        <a:ext cx="1468024" cy="867614"/>
      </dsp:txXfrm>
    </dsp:sp>
    <dsp:sp modelId="{BD8DD954-5576-4AD1-B3D7-264BB881A5DC}">
      <dsp:nvSpPr>
        <dsp:cNvPr id="0" name=""/>
        <dsp:cNvSpPr/>
      </dsp:nvSpPr>
      <dsp:spPr>
        <a:xfrm>
          <a:off x="4201024" y="235299"/>
          <a:ext cx="489150" cy="378936"/>
        </a:xfrm>
        <a:prstGeom prst="rightArrow">
          <a:avLst>
            <a:gd name="adj1" fmla="val 60000"/>
            <a:gd name="adj2" fmla="val 50000"/>
          </a:avLst>
        </a:prstGeom>
        <a:solidFill>
          <a:schemeClr val="accent2">
            <a:hueOff val="-1539141"/>
            <a:satOff val="20068"/>
            <a:lumOff val="568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201024" y="311086"/>
        <a:ext cx="375469" cy="227362"/>
      </dsp:txXfrm>
    </dsp:sp>
    <dsp:sp modelId="{F3412E0E-EDF0-40BF-B605-620023E3126C}">
      <dsp:nvSpPr>
        <dsp:cNvPr id="0" name=""/>
        <dsp:cNvSpPr/>
      </dsp:nvSpPr>
      <dsp:spPr>
        <a:xfrm>
          <a:off x="4893218" y="129615"/>
          <a:ext cx="1522010" cy="885455"/>
        </a:xfrm>
        <a:prstGeom prst="roundRect">
          <a:avLst>
            <a:gd name="adj" fmla="val 10000"/>
          </a:avLst>
        </a:prstGeom>
        <a:solidFill>
          <a:schemeClr val="accent2">
            <a:hueOff val="-1539141"/>
            <a:satOff val="20068"/>
            <a:lumOff val="56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marL="0" lvl="0" indent="0" algn="l" defTabSz="711200">
            <a:lnSpc>
              <a:spcPct val="90000"/>
            </a:lnSpc>
            <a:spcBef>
              <a:spcPct val="0"/>
            </a:spcBef>
            <a:spcAft>
              <a:spcPct val="35000"/>
            </a:spcAft>
            <a:buNone/>
          </a:pPr>
          <a:r>
            <a:rPr lang="en-US" sz="1600" kern="1200"/>
            <a:t>Task 3 (Client App Creation)</a:t>
          </a:r>
        </a:p>
      </dsp:txBody>
      <dsp:txXfrm>
        <a:off x="4893218" y="129615"/>
        <a:ext cx="1522010" cy="590303"/>
      </dsp:txXfrm>
    </dsp:sp>
    <dsp:sp modelId="{F20CD824-3BB0-4A40-A826-CA3AB536B3DB}">
      <dsp:nvSpPr>
        <dsp:cNvPr id="0" name=""/>
        <dsp:cNvSpPr/>
      </dsp:nvSpPr>
      <dsp:spPr>
        <a:xfrm>
          <a:off x="5204955" y="719919"/>
          <a:ext cx="1522010" cy="92160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1539141"/>
              <a:satOff val="20068"/>
              <a:lumOff val="568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Streamlit App</a:t>
          </a:r>
        </a:p>
      </dsp:txBody>
      <dsp:txXfrm>
        <a:off x="5231948" y="746912"/>
        <a:ext cx="1468024" cy="8676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C4118C9C024A06832D8A76545CBC48"/>
        <w:category>
          <w:name w:val="General"/>
          <w:gallery w:val="placeholder"/>
        </w:category>
        <w:types>
          <w:type w:val="bbPlcHdr"/>
        </w:types>
        <w:behaviors>
          <w:behavior w:val="content"/>
        </w:behaviors>
        <w:guid w:val="{CC52F727-CF11-4739-9528-ED22E739EA93}"/>
      </w:docPartPr>
      <w:docPartBody>
        <w:p w:rsidR="004C1F21" w:rsidRDefault="00000000">
          <w:pPr>
            <w:pStyle w:val="8DC4118C9C024A06832D8A76545CBC48"/>
          </w:pPr>
          <w:r w:rsidRPr="00DF198B">
            <w:t>Date</w:t>
          </w:r>
        </w:p>
      </w:docPartBody>
    </w:docPart>
    <w:docPart>
      <w:docPartPr>
        <w:name w:val="5A7C0D13D4C84975A5AF7777A404D1D3"/>
        <w:category>
          <w:name w:val="General"/>
          <w:gallery w:val="placeholder"/>
        </w:category>
        <w:types>
          <w:type w:val="bbPlcHdr"/>
        </w:types>
        <w:behaviors>
          <w:behavior w:val="content"/>
        </w:behaviors>
        <w:guid w:val="{27EF148C-C8BE-42ED-990F-8499A59CBA08}"/>
      </w:docPartPr>
      <w:docPartBody>
        <w:p w:rsidR="004C1F21" w:rsidRDefault="00000000">
          <w:pPr>
            <w:pStyle w:val="5A7C0D13D4C84975A5AF7777A404D1D3"/>
          </w:pPr>
          <w:r w:rsidRPr="00DF198B">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DC"/>
    <w:rsid w:val="000E258B"/>
    <w:rsid w:val="004C1F21"/>
    <w:rsid w:val="0094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4118C9C024A06832D8A76545CBC48">
    <w:name w:val="8DC4118C9C024A06832D8A76545CBC48"/>
  </w:style>
  <w:style w:type="paragraph" w:customStyle="1" w:styleId="5A7C0D13D4C84975A5AF7777A404D1D3">
    <w:name w:val="5A7C0D13D4C84975A5AF7777A404D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0</TotalTime>
  <Pages>8</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2024-03-14T19:50:00Z</dcterms:created>
  <dcterms:modified xsi:type="dcterms:W3CDTF">2024-03-14T20:36:00Z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63146b0b-9b7b-465c-87bc-28ebf8d058d6</vt:lpwstr>
  </property>
</Properties>
</file>